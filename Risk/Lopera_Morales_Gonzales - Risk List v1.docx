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78A" w:rsidRPr="0072275F" w:rsidRDefault="005A3412">
      <w:pPr>
        <w:pStyle w:val="Ttulo"/>
        <w:jc w:val="right"/>
        <w:rPr>
          <w:lang w:val="en-US"/>
        </w:rPr>
      </w:pPr>
      <w:r w:rsidRPr="0072275F">
        <w:rPr>
          <w:lang w:val="en-US"/>
        </w:rPr>
        <w:t>HC Responsable</w:t>
      </w:r>
    </w:p>
    <w:p w:rsidR="0010278A" w:rsidRPr="0072275F" w:rsidRDefault="000D09F2">
      <w:pPr>
        <w:pStyle w:val="Ttulo"/>
        <w:jc w:val="right"/>
        <w:rPr>
          <w:lang w:val="en-US"/>
        </w:rPr>
      </w:pPr>
      <w:fldSimple w:instr=" TITLE  \* MERGEFORMAT ">
        <w:r w:rsidR="004B65AD" w:rsidRPr="0072275F">
          <w:rPr>
            <w:lang w:val="en-US"/>
          </w:rPr>
          <w:t>Risk List</w:t>
        </w:r>
      </w:fldSimple>
    </w:p>
    <w:p w:rsidR="0010278A" w:rsidRPr="0072275F" w:rsidRDefault="0010278A">
      <w:pPr>
        <w:pStyle w:val="Ttulo"/>
        <w:jc w:val="right"/>
        <w:rPr>
          <w:lang w:val="en-US"/>
        </w:rPr>
      </w:pPr>
    </w:p>
    <w:p w:rsidR="0010278A" w:rsidRPr="0072275F" w:rsidRDefault="0065331F">
      <w:pPr>
        <w:pStyle w:val="Ttulo"/>
        <w:jc w:val="right"/>
        <w:rPr>
          <w:sz w:val="28"/>
          <w:lang w:val="en-US"/>
        </w:rPr>
      </w:pPr>
      <w:r w:rsidRPr="0072275F">
        <w:rPr>
          <w:sz w:val="28"/>
          <w:lang w:val="en-US"/>
        </w:rPr>
        <w:t>Version &lt;1.0&gt;</w:t>
      </w:r>
    </w:p>
    <w:p w:rsidR="0010278A" w:rsidRPr="0072275F" w:rsidRDefault="0010278A">
      <w:pPr>
        <w:pStyle w:val="Ttulo"/>
        <w:rPr>
          <w:sz w:val="28"/>
          <w:lang w:val="en-US"/>
        </w:rPr>
      </w:pPr>
    </w:p>
    <w:p w:rsidR="0010278A" w:rsidRPr="0072275F" w:rsidRDefault="0010278A">
      <w:pPr>
        <w:rPr>
          <w:lang w:val="en-US"/>
        </w:rPr>
      </w:pPr>
    </w:p>
    <w:p w:rsidR="0010278A" w:rsidRPr="0072275F" w:rsidRDefault="0010278A">
      <w:pPr>
        <w:rPr>
          <w:lang w:val="en-US"/>
        </w:rPr>
        <w:sectPr w:rsidR="0010278A" w:rsidRPr="0072275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0278A" w:rsidRDefault="0065331F">
      <w:pPr>
        <w:pStyle w:val="Ttulo"/>
      </w:pPr>
      <w:r>
        <w:lastRenderedPageBreak/>
        <w:t>Revision History</w:t>
      </w:r>
    </w:p>
    <w:p w:rsidR="005A3412" w:rsidRPr="005A3412" w:rsidRDefault="005A3412" w:rsidP="005A341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0278A">
        <w:tc>
          <w:tcPr>
            <w:tcW w:w="230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0278A" w:rsidRDefault="0065331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0278A" w:rsidTr="005A3412">
        <w:tc>
          <w:tcPr>
            <w:tcW w:w="2304" w:type="dxa"/>
            <w:vAlign w:val="center"/>
          </w:tcPr>
          <w:p w:rsidR="0010278A" w:rsidRDefault="005A3412" w:rsidP="005A3412">
            <w:pPr>
              <w:pStyle w:val="Tabletext"/>
            </w:pPr>
            <w:r>
              <w:t>07/09/2016</w:t>
            </w:r>
          </w:p>
        </w:tc>
        <w:tc>
          <w:tcPr>
            <w:tcW w:w="1152" w:type="dxa"/>
            <w:vAlign w:val="center"/>
          </w:tcPr>
          <w:p w:rsidR="0010278A" w:rsidRDefault="007B12B4" w:rsidP="005A3412">
            <w:pPr>
              <w:pStyle w:val="Tabletext"/>
            </w:pPr>
            <w:r>
              <w:t>1</w:t>
            </w:r>
            <w:r w:rsidR="0065331F">
              <w:t>.</w:t>
            </w:r>
            <w:r>
              <w:t>0</w:t>
            </w:r>
          </w:p>
        </w:tc>
        <w:tc>
          <w:tcPr>
            <w:tcW w:w="3744" w:type="dxa"/>
            <w:vAlign w:val="center"/>
          </w:tcPr>
          <w:p w:rsidR="0010278A" w:rsidRDefault="007B12B4" w:rsidP="005A3412">
            <w:pPr>
              <w:pStyle w:val="Tabletext"/>
            </w:pPr>
            <w:r>
              <w:t>Lista de riesgos del proyecto</w:t>
            </w:r>
          </w:p>
        </w:tc>
        <w:tc>
          <w:tcPr>
            <w:tcW w:w="2304" w:type="dxa"/>
          </w:tcPr>
          <w:p w:rsidR="0010278A" w:rsidRDefault="005A3412">
            <w:pPr>
              <w:pStyle w:val="Tabletext"/>
            </w:pPr>
            <w:r>
              <w:t>Fredy Sebastián Lopera Orozco</w:t>
            </w:r>
          </w:p>
          <w:p w:rsidR="0020676B" w:rsidRDefault="0020676B">
            <w:pPr>
              <w:pStyle w:val="Tabletext"/>
            </w:pPr>
            <w:r>
              <w:t>Luis Emilio Gonzales</w:t>
            </w:r>
          </w:p>
        </w:tc>
      </w:tr>
      <w:tr w:rsidR="0010278A"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  <w:tc>
          <w:tcPr>
            <w:tcW w:w="1152" w:type="dxa"/>
          </w:tcPr>
          <w:p w:rsidR="0010278A" w:rsidRDefault="0010278A">
            <w:pPr>
              <w:pStyle w:val="Tabletext"/>
            </w:pPr>
          </w:p>
        </w:tc>
        <w:tc>
          <w:tcPr>
            <w:tcW w:w="3744" w:type="dxa"/>
          </w:tcPr>
          <w:p w:rsidR="0010278A" w:rsidRDefault="0010278A">
            <w:pPr>
              <w:pStyle w:val="Tabletext"/>
            </w:pPr>
          </w:p>
        </w:tc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</w:tr>
      <w:tr w:rsidR="0010278A"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  <w:tc>
          <w:tcPr>
            <w:tcW w:w="1152" w:type="dxa"/>
          </w:tcPr>
          <w:p w:rsidR="0010278A" w:rsidRDefault="0010278A">
            <w:pPr>
              <w:pStyle w:val="Tabletext"/>
            </w:pPr>
          </w:p>
        </w:tc>
        <w:tc>
          <w:tcPr>
            <w:tcW w:w="3744" w:type="dxa"/>
          </w:tcPr>
          <w:p w:rsidR="0010278A" w:rsidRDefault="0010278A">
            <w:pPr>
              <w:pStyle w:val="Tabletext"/>
            </w:pPr>
          </w:p>
        </w:tc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</w:tr>
      <w:tr w:rsidR="0010278A"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  <w:tc>
          <w:tcPr>
            <w:tcW w:w="1152" w:type="dxa"/>
          </w:tcPr>
          <w:p w:rsidR="0010278A" w:rsidRDefault="0010278A">
            <w:pPr>
              <w:pStyle w:val="Tabletext"/>
            </w:pPr>
          </w:p>
        </w:tc>
        <w:tc>
          <w:tcPr>
            <w:tcW w:w="3744" w:type="dxa"/>
          </w:tcPr>
          <w:p w:rsidR="0010278A" w:rsidRDefault="0010278A">
            <w:pPr>
              <w:pStyle w:val="Tabletext"/>
            </w:pPr>
          </w:p>
        </w:tc>
        <w:tc>
          <w:tcPr>
            <w:tcW w:w="2304" w:type="dxa"/>
          </w:tcPr>
          <w:p w:rsidR="0010278A" w:rsidRDefault="0010278A">
            <w:pPr>
              <w:pStyle w:val="Tabletext"/>
            </w:pPr>
          </w:p>
        </w:tc>
      </w:tr>
    </w:tbl>
    <w:p w:rsidR="0010278A" w:rsidRDefault="0010278A"/>
    <w:p w:rsidR="0010278A" w:rsidRPr="005A3412" w:rsidRDefault="0065331F">
      <w:pPr>
        <w:pStyle w:val="Ttulo"/>
        <w:rPr>
          <w:lang w:val="en-US"/>
        </w:rPr>
      </w:pPr>
      <w:r w:rsidRPr="005A3412">
        <w:rPr>
          <w:lang w:val="en-US"/>
        </w:rPr>
        <w:br w:type="page"/>
      </w:r>
      <w:r w:rsidRPr="005A3412">
        <w:rPr>
          <w:lang w:val="en-US"/>
        </w:rPr>
        <w:lastRenderedPageBreak/>
        <w:t>Table of Contents</w:t>
      </w:r>
    </w:p>
    <w:p w:rsidR="0072275F" w:rsidRPr="0020676B" w:rsidRDefault="000D09F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</w:pPr>
      <w:r w:rsidRPr="000D09F2">
        <w:fldChar w:fldCharType="begin"/>
      </w:r>
      <w:r w:rsidR="0065331F" w:rsidRPr="005A3412">
        <w:rPr>
          <w:lang w:val="en-US"/>
        </w:rPr>
        <w:instrText xml:space="preserve"> TOC \o "1-3" </w:instrText>
      </w:r>
      <w:r w:rsidRPr="000D09F2">
        <w:fldChar w:fldCharType="separate"/>
      </w:r>
      <w:r w:rsidR="0072275F" w:rsidRPr="0020676B">
        <w:rPr>
          <w:noProof/>
          <w:lang w:val="en-US"/>
        </w:rPr>
        <w:t>1.</w:t>
      </w:r>
      <w:r w:rsidR="0072275F" w:rsidRPr="0020676B"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  <w:tab/>
      </w:r>
      <w:r w:rsidR="0072275F" w:rsidRPr="0020676B">
        <w:rPr>
          <w:noProof/>
          <w:lang w:val="en-US"/>
        </w:rPr>
        <w:t>Introduction</w:t>
      </w:r>
      <w:r w:rsidR="0072275F" w:rsidRPr="0020676B">
        <w:rPr>
          <w:noProof/>
          <w:lang w:val="en-US"/>
        </w:rPr>
        <w:tab/>
      </w:r>
      <w:r>
        <w:rPr>
          <w:noProof/>
        </w:rPr>
        <w:fldChar w:fldCharType="begin"/>
      </w:r>
      <w:r w:rsidR="0072275F" w:rsidRPr="0020676B">
        <w:rPr>
          <w:noProof/>
          <w:lang w:val="en-US"/>
        </w:rPr>
        <w:instrText xml:space="preserve"> PAGEREF _Toc461010914 \h </w:instrText>
      </w:r>
      <w:r>
        <w:rPr>
          <w:noProof/>
        </w:rPr>
      </w:r>
      <w:r>
        <w:rPr>
          <w:noProof/>
        </w:rPr>
        <w:fldChar w:fldCharType="separate"/>
      </w:r>
      <w:r w:rsidR="0072275F" w:rsidRPr="0020676B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72275F" w:rsidRPr="0020676B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</w:pPr>
      <w:r w:rsidRPr="0020676B">
        <w:rPr>
          <w:noProof/>
          <w:lang w:val="en-US"/>
        </w:rPr>
        <w:t>1.1</w:t>
      </w:r>
      <w:r w:rsidRPr="0020676B"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  <w:tab/>
      </w:r>
      <w:r w:rsidRPr="0020676B">
        <w:rPr>
          <w:noProof/>
          <w:lang w:val="en-US"/>
        </w:rPr>
        <w:t>Purpose</w:t>
      </w:r>
      <w:r w:rsidRPr="0020676B">
        <w:rPr>
          <w:noProof/>
          <w:lang w:val="en-US"/>
        </w:rPr>
        <w:tab/>
      </w:r>
      <w:r w:rsidR="000D09F2">
        <w:rPr>
          <w:noProof/>
        </w:rPr>
        <w:fldChar w:fldCharType="begin"/>
      </w:r>
      <w:r w:rsidRPr="0020676B">
        <w:rPr>
          <w:noProof/>
          <w:lang w:val="en-US"/>
        </w:rPr>
        <w:instrText xml:space="preserve"> PAGEREF _Toc461010915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 w:rsidRPr="0020676B">
        <w:rPr>
          <w:noProof/>
          <w:lang w:val="en-US"/>
        </w:rPr>
        <w:t>4</w:t>
      </w:r>
      <w:r w:rsidR="000D09F2">
        <w:rPr>
          <w:noProof/>
        </w:rPr>
        <w:fldChar w:fldCharType="end"/>
      </w:r>
    </w:p>
    <w:p w:rsidR="0072275F" w:rsidRPr="0020676B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</w:pPr>
      <w:r w:rsidRPr="0020676B">
        <w:rPr>
          <w:noProof/>
          <w:lang w:val="en-US"/>
        </w:rPr>
        <w:t>1.2</w:t>
      </w:r>
      <w:r w:rsidRPr="0020676B"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  <w:tab/>
      </w:r>
      <w:r w:rsidRPr="0020676B">
        <w:rPr>
          <w:noProof/>
          <w:lang w:val="en-US"/>
        </w:rPr>
        <w:t>Scope</w:t>
      </w:r>
      <w:r w:rsidRPr="0020676B">
        <w:rPr>
          <w:noProof/>
          <w:lang w:val="en-US"/>
        </w:rPr>
        <w:tab/>
      </w:r>
      <w:r w:rsidR="000D09F2">
        <w:rPr>
          <w:noProof/>
        </w:rPr>
        <w:fldChar w:fldCharType="begin"/>
      </w:r>
      <w:r w:rsidRPr="0020676B">
        <w:rPr>
          <w:noProof/>
          <w:lang w:val="en-US"/>
        </w:rPr>
        <w:instrText xml:space="preserve"> PAGEREF _Toc461010916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 w:rsidRPr="0020676B">
        <w:rPr>
          <w:noProof/>
          <w:lang w:val="en-US"/>
        </w:rPr>
        <w:t>4</w:t>
      </w:r>
      <w:r w:rsidR="000D09F2">
        <w:rPr>
          <w:noProof/>
        </w:rPr>
        <w:fldChar w:fldCharType="end"/>
      </w:r>
    </w:p>
    <w:p w:rsidR="0072275F" w:rsidRPr="0020676B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</w:pPr>
      <w:r w:rsidRPr="0020676B">
        <w:rPr>
          <w:noProof/>
          <w:lang w:val="en-US"/>
        </w:rPr>
        <w:t>1.3</w:t>
      </w:r>
      <w:r w:rsidRPr="0020676B"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  <w:tab/>
      </w:r>
      <w:r w:rsidRPr="0020676B">
        <w:rPr>
          <w:noProof/>
          <w:lang w:val="en-US"/>
        </w:rPr>
        <w:t>Definitions, Acronyms, and Abbreviations</w:t>
      </w:r>
      <w:r w:rsidRPr="0020676B">
        <w:rPr>
          <w:noProof/>
          <w:lang w:val="en-US"/>
        </w:rPr>
        <w:tab/>
      </w:r>
      <w:r w:rsidR="000D09F2">
        <w:rPr>
          <w:noProof/>
        </w:rPr>
        <w:fldChar w:fldCharType="begin"/>
      </w:r>
      <w:r w:rsidRPr="0020676B">
        <w:rPr>
          <w:noProof/>
          <w:lang w:val="en-US"/>
        </w:rPr>
        <w:instrText xml:space="preserve"> PAGEREF _Toc461010917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 w:rsidRPr="0020676B">
        <w:rPr>
          <w:noProof/>
          <w:lang w:val="en-US"/>
        </w:rPr>
        <w:t>4</w:t>
      </w:r>
      <w:r w:rsidR="000D09F2">
        <w:rPr>
          <w:noProof/>
        </w:rPr>
        <w:fldChar w:fldCharType="end"/>
      </w:r>
    </w:p>
    <w:p w:rsidR="0072275F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0D09F2">
        <w:rPr>
          <w:noProof/>
        </w:rPr>
        <w:fldChar w:fldCharType="begin"/>
      </w:r>
      <w:r>
        <w:rPr>
          <w:noProof/>
        </w:rPr>
        <w:instrText xml:space="preserve"> PAGEREF _Toc461010918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>
        <w:rPr>
          <w:noProof/>
        </w:rPr>
        <w:t>4</w:t>
      </w:r>
      <w:r w:rsidR="000D09F2">
        <w:rPr>
          <w:noProof/>
        </w:rPr>
        <w:fldChar w:fldCharType="end"/>
      </w:r>
    </w:p>
    <w:p w:rsidR="0072275F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0D09F2">
        <w:rPr>
          <w:noProof/>
        </w:rPr>
        <w:fldChar w:fldCharType="begin"/>
      </w:r>
      <w:r>
        <w:rPr>
          <w:noProof/>
        </w:rPr>
        <w:instrText xml:space="preserve"> PAGEREF _Toc461010919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>
        <w:rPr>
          <w:noProof/>
        </w:rPr>
        <w:t>4</w:t>
      </w:r>
      <w:r w:rsidR="000D09F2">
        <w:rPr>
          <w:noProof/>
        </w:rPr>
        <w:fldChar w:fldCharType="end"/>
      </w:r>
    </w:p>
    <w:p w:rsidR="0072275F" w:rsidRDefault="0072275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Risks</w:t>
      </w:r>
      <w:r>
        <w:rPr>
          <w:noProof/>
        </w:rPr>
        <w:tab/>
      </w:r>
      <w:r w:rsidR="000D09F2">
        <w:rPr>
          <w:noProof/>
        </w:rPr>
        <w:fldChar w:fldCharType="begin"/>
      </w:r>
      <w:r>
        <w:rPr>
          <w:noProof/>
        </w:rPr>
        <w:instrText xml:space="preserve"> PAGEREF _Toc461010920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>
        <w:rPr>
          <w:noProof/>
        </w:rPr>
        <w:t>4</w:t>
      </w:r>
      <w:r w:rsidR="000D09F2">
        <w:rPr>
          <w:noProof/>
        </w:rPr>
        <w:fldChar w:fldCharType="end"/>
      </w:r>
    </w:p>
    <w:p w:rsidR="0072275F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Pérdida de sesiones de clase por festivos</w:t>
      </w:r>
      <w:r>
        <w:rPr>
          <w:noProof/>
        </w:rPr>
        <w:tab/>
      </w:r>
      <w:r w:rsidR="000D09F2">
        <w:rPr>
          <w:noProof/>
        </w:rPr>
        <w:fldChar w:fldCharType="begin"/>
      </w:r>
      <w:r>
        <w:rPr>
          <w:noProof/>
        </w:rPr>
        <w:instrText xml:space="preserve"> PAGEREF _Toc461010921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>
        <w:rPr>
          <w:noProof/>
        </w:rPr>
        <w:t>4</w:t>
      </w:r>
      <w:r w:rsidR="000D09F2">
        <w:rPr>
          <w:noProof/>
        </w:rPr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2.1.1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Risk Magnitude or Ranking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_Toc461010922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2.1.2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Description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_Toc461010923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2.1.3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Impacts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_Toc461010924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2.1.4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Indicators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_Toc461010925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2.1.5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Mitigation Strategy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_Toc461010926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2.1.6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Contingency Plan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_Toc461010927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</w:pPr>
      <w:r w:rsidRPr="0072275F">
        <w:rPr>
          <w:noProof/>
          <w:lang w:val="en-US"/>
        </w:rPr>
        <w:t>2.2</w:t>
      </w:r>
      <w:r w:rsidRPr="0072275F"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  <w:tab/>
      </w:r>
      <w:r w:rsidRPr="0072275F">
        <w:rPr>
          <w:noProof/>
          <w:lang w:val="en-US"/>
        </w:rPr>
        <w:t>Cancelación de materia</w:t>
      </w:r>
      <w:r w:rsidRPr="0072275F">
        <w:rPr>
          <w:noProof/>
          <w:lang w:val="en-US"/>
        </w:rPr>
        <w:tab/>
      </w:r>
      <w:r w:rsidR="000D09F2">
        <w:rPr>
          <w:noProof/>
        </w:rPr>
        <w:fldChar w:fldCharType="begin"/>
      </w:r>
      <w:r w:rsidRPr="0072275F">
        <w:rPr>
          <w:noProof/>
          <w:lang w:val="en-US"/>
        </w:rPr>
        <w:instrText xml:space="preserve"> PAGEREF _Toc461010928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 w:rsidRPr="0072275F">
        <w:rPr>
          <w:noProof/>
          <w:lang w:val="en-US"/>
        </w:rPr>
        <w:t>5</w:t>
      </w:r>
      <w:r w:rsidR="000D09F2">
        <w:rPr>
          <w:noProof/>
        </w:rPr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2.2.1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Risk Magnitude or Ranking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_Toc461010929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2.2.2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Description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_Toc461010930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2.2.3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Impacts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_Toc461010931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2.2.4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Indicators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_Toc461010932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2.2.5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Mitigation Strategy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_Toc461010933 \h </w:instrText>
      </w:r>
      <w:r w:rsidR="000D09F2">
        <w:fldChar w:fldCharType="separate"/>
      </w:r>
      <w:r w:rsidRPr="0072275F">
        <w:rPr>
          <w:lang w:val="en-US"/>
        </w:rPr>
        <w:t>5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2.2.6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Contingency Plan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_Toc461010934 \h </w:instrText>
      </w:r>
      <w:r w:rsidR="000D09F2">
        <w:fldChar w:fldCharType="separate"/>
      </w:r>
      <w:r w:rsidRPr="0072275F">
        <w:rPr>
          <w:lang w:val="en-US"/>
        </w:rPr>
        <w:t>6</w:t>
      </w:r>
      <w:r w:rsidR="000D09F2">
        <w:fldChar w:fldCharType="end"/>
      </w:r>
    </w:p>
    <w:p w:rsidR="0072275F" w:rsidRPr="0072275F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</w:pPr>
      <w:r w:rsidRPr="0072275F">
        <w:rPr>
          <w:noProof/>
          <w:lang w:val="en-US"/>
        </w:rPr>
        <w:t>2.3</w:t>
      </w:r>
      <w:r w:rsidRPr="0072275F">
        <w:rPr>
          <w:rFonts w:asciiTheme="minorHAnsi" w:eastAsiaTheme="minorEastAsia" w:hAnsiTheme="minorHAnsi" w:cstheme="minorBidi"/>
          <w:noProof/>
          <w:sz w:val="22"/>
          <w:szCs w:val="22"/>
          <w:lang w:val="en-US" w:eastAsia="es-ES"/>
        </w:rPr>
        <w:tab/>
      </w:r>
      <w:r w:rsidRPr="0072275F">
        <w:rPr>
          <w:noProof/>
          <w:lang w:val="en-US"/>
        </w:rPr>
        <w:t>Cambio de requisitos</w:t>
      </w:r>
      <w:r w:rsidRPr="0072275F">
        <w:rPr>
          <w:noProof/>
          <w:lang w:val="en-US"/>
        </w:rPr>
        <w:tab/>
      </w:r>
      <w:r w:rsidR="000D09F2">
        <w:rPr>
          <w:noProof/>
        </w:rPr>
        <w:fldChar w:fldCharType="begin"/>
      </w:r>
      <w:r w:rsidRPr="0072275F">
        <w:rPr>
          <w:noProof/>
          <w:lang w:val="en-US"/>
        </w:rPr>
        <w:instrText xml:space="preserve"> PAGEREF _Toc461010935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 w:rsidRPr="0072275F">
        <w:rPr>
          <w:noProof/>
          <w:lang w:val="en-US"/>
        </w:rPr>
        <w:t>6</w:t>
      </w:r>
      <w:r w:rsidR="000D09F2">
        <w:rPr>
          <w:noProof/>
        </w:rPr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2.3.1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Risk Magnitude or Ranking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_Toc461010936 \h </w:instrText>
      </w:r>
      <w:r w:rsidR="000D09F2">
        <w:fldChar w:fldCharType="separate"/>
      </w:r>
      <w:r w:rsidRPr="0072275F">
        <w:rPr>
          <w:lang w:val="en-US"/>
        </w:rPr>
        <w:t>6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2.3.2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Description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_Toc461010937 \h </w:instrText>
      </w:r>
      <w:r w:rsidR="000D09F2">
        <w:fldChar w:fldCharType="separate"/>
      </w:r>
      <w:r w:rsidRPr="0072275F">
        <w:rPr>
          <w:lang w:val="en-US"/>
        </w:rPr>
        <w:t>6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2.3.3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Impacts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_Toc461010938 \h </w:instrText>
      </w:r>
      <w:r w:rsidR="000D09F2">
        <w:fldChar w:fldCharType="separate"/>
      </w:r>
      <w:r w:rsidRPr="0072275F">
        <w:rPr>
          <w:lang w:val="en-US"/>
        </w:rPr>
        <w:t>6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2.3.4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Indicators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_Toc461010939 \h </w:instrText>
      </w:r>
      <w:r w:rsidR="000D09F2">
        <w:fldChar w:fldCharType="separate"/>
      </w:r>
      <w:r w:rsidRPr="0072275F">
        <w:rPr>
          <w:lang w:val="en-US"/>
        </w:rPr>
        <w:t>6</w:t>
      </w:r>
      <w:r w:rsidR="000D09F2">
        <w:fldChar w:fldCharType="end"/>
      </w:r>
    </w:p>
    <w:p w:rsid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ES" w:eastAsia="es-ES"/>
        </w:rPr>
      </w:pPr>
      <w:r>
        <w:t>2.3.5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ES" w:eastAsia="es-ES"/>
        </w:rPr>
        <w:tab/>
      </w:r>
      <w:r>
        <w:t>Mitigation Strategy</w:t>
      </w:r>
      <w:r>
        <w:tab/>
      </w:r>
      <w:r w:rsidR="000D09F2">
        <w:fldChar w:fldCharType="begin"/>
      </w:r>
      <w:r>
        <w:instrText xml:space="preserve"> PAGEREF _Toc461010940 \h </w:instrText>
      </w:r>
      <w:r w:rsidR="000D09F2">
        <w:fldChar w:fldCharType="separate"/>
      </w:r>
      <w:r>
        <w:t>6</w:t>
      </w:r>
      <w:r w:rsidR="000D09F2">
        <w:fldChar w:fldCharType="end"/>
      </w:r>
    </w:p>
    <w:p w:rsid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ES" w:eastAsia="es-ES"/>
        </w:rPr>
      </w:pPr>
      <w:r>
        <w:t>2.3.6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es-ES" w:eastAsia="es-ES"/>
        </w:rPr>
        <w:tab/>
      </w:r>
      <w:r>
        <w:t>Contingency Plan</w:t>
      </w:r>
      <w:r>
        <w:tab/>
      </w:r>
      <w:r w:rsidR="000D09F2">
        <w:fldChar w:fldCharType="begin"/>
      </w:r>
      <w:r>
        <w:instrText xml:space="preserve"> PAGEREF _Toc461010941 \h </w:instrText>
      </w:r>
      <w:r w:rsidR="000D09F2">
        <w:fldChar w:fldCharType="separate"/>
      </w:r>
      <w:r>
        <w:t>6</w:t>
      </w:r>
      <w:r w:rsidR="000D09F2">
        <w:fldChar w:fldCharType="end"/>
      </w:r>
    </w:p>
    <w:p w:rsidR="0072275F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Estimación de tiempos.</w:t>
      </w:r>
      <w:r>
        <w:rPr>
          <w:noProof/>
        </w:rPr>
        <w:tab/>
      </w:r>
      <w:r w:rsidR="000D09F2">
        <w:rPr>
          <w:noProof/>
        </w:rPr>
        <w:fldChar w:fldCharType="begin"/>
      </w:r>
      <w:r>
        <w:rPr>
          <w:noProof/>
        </w:rPr>
        <w:instrText xml:space="preserve"> PAGEREF _Toc461010942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>
        <w:rPr>
          <w:noProof/>
        </w:rPr>
        <w:t>6</w:t>
      </w:r>
      <w:r w:rsidR="000D09F2">
        <w:rPr>
          <w:noProof/>
        </w:rPr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2.4.1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Risk Magnitude or Ranking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_Toc461010943 \h </w:instrText>
      </w:r>
      <w:r w:rsidR="000D09F2">
        <w:fldChar w:fldCharType="separate"/>
      </w:r>
      <w:r w:rsidRPr="0072275F">
        <w:rPr>
          <w:lang w:val="en-US"/>
        </w:rPr>
        <w:t>6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2.4.2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Description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_Toc461010944 \h </w:instrText>
      </w:r>
      <w:r w:rsidR="000D09F2">
        <w:fldChar w:fldCharType="separate"/>
      </w:r>
      <w:r w:rsidRPr="0072275F">
        <w:rPr>
          <w:lang w:val="en-US"/>
        </w:rPr>
        <w:t>6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2.4.3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Impacts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_Toc461010945 \h </w:instrText>
      </w:r>
      <w:r w:rsidR="000D09F2">
        <w:fldChar w:fldCharType="separate"/>
      </w:r>
      <w:r w:rsidRPr="0072275F">
        <w:rPr>
          <w:lang w:val="en-US"/>
        </w:rPr>
        <w:t>6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2.4.4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Indicators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_Toc461010946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2.4.5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Mitigation Strategy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_Toc461010947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2.4.6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Contingency Plan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_Toc461010948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Default="0072275F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Desconocimiento en herramientas y tecnología.</w:t>
      </w:r>
      <w:r>
        <w:rPr>
          <w:noProof/>
        </w:rPr>
        <w:tab/>
      </w:r>
      <w:r w:rsidR="000D09F2">
        <w:rPr>
          <w:noProof/>
        </w:rPr>
        <w:fldChar w:fldCharType="begin"/>
      </w:r>
      <w:r>
        <w:rPr>
          <w:noProof/>
        </w:rPr>
        <w:instrText xml:space="preserve"> PAGEREF _Toc461010949 \h </w:instrText>
      </w:r>
      <w:r w:rsidR="000D09F2">
        <w:rPr>
          <w:noProof/>
        </w:rPr>
      </w:r>
      <w:r w:rsidR="000D09F2">
        <w:rPr>
          <w:noProof/>
        </w:rPr>
        <w:fldChar w:fldCharType="separate"/>
      </w:r>
      <w:r>
        <w:rPr>
          <w:noProof/>
        </w:rPr>
        <w:t>7</w:t>
      </w:r>
      <w:r w:rsidR="000D09F2">
        <w:rPr>
          <w:noProof/>
        </w:rPr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2.5.1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Risk Magnitude or Ranking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_Toc461010950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2.5.2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Description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_Toc461010951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2.5.3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Impacts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_Toc461010952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2.5.4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Indicators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_Toc461010953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2.5.5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Mitigation Strategy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_Toc461010954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Pr="0072275F" w:rsidRDefault="0072275F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</w:pPr>
      <w:r w:rsidRPr="0072275F">
        <w:rPr>
          <w:lang w:val="en-US"/>
        </w:rPr>
        <w:t>2.5.6</w:t>
      </w:r>
      <w:r w:rsidRPr="0072275F"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s-ES"/>
        </w:rPr>
        <w:tab/>
      </w:r>
      <w:r w:rsidRPr="0072275F">
        <w:rPr>
          <w:lang w:val="en-US"/>
        </w:rPr>
        <w:t>Contingency Plan</w:t>
      </w:r>
      <w:r w:rsidRPr="0072275F">
        <w:rPr>
          <w:lang w:val="en-US"/>
        </w:rPr>
        <w:tab/>
      </w:r>
      <w:r w:rsidR="000D09F2">
        <w:fldChar w:fldCharType="begin"/>
      </w:r>
      <w:r w:rsidRPr="0072275F">
        <w:rPr>
          <w:lang w:val="en-US"/>
        </w:rPr>
        <w:instrText xml:space="preserve"> PAGEREF _Toc461010955 \h </w:instrText>
      </w:r>
      <w:r w:rsidR="000D09F2">
        <w:fldChar w:fldCharType="separate"/>
      </w:r>
      <w:r w:rsidRPr="0072275F">
        <w:rPr>
          <w:lang w:val="en-US"/>
        </w:rPr>
        <w:t>7</w:t>
      </w:r>
      <w:r w:rsidR="000D09F2">
        <w:fldChar w:fldCharType="end"/>
      </w:r>
    </w:p>
    <w:p w:rsidR="0072275F" w:rsidRPr="00F46376" w:rsidRDefault="000D09F2">
      <w:pPr>
        <w:pStyle w:val="Ttulo"/>
        <w:rPr>
          <w:lang w:val="en-US"/>
        </w:rPr>
      </w:pPr>
      <w:r>
        <w:fldChar w:fldCharType="end"/>
      </w:r>
    </w:p>
    <w:p w:rsidR="0072275F" w:rsidRPr="00F46376" w:rsidRDefault="0072275F">
      <w:pPr>
        <w:pStyle w:val="Ttulo"/>
        <w:rPr>
          <w:lang w:val="en-US"/>
        </w:rPr>
      </w:pPr>
    </w:p>
    <w:p w:rsidR="0072275F" w:rsidRPr="00F46376" w:rsidRDefault="0072275F">
      <w:pPr>
        <w:pStyle w:val="Ttulo"/>
        <w:rPr>
          <w:lang w:val="en-US"/>
        </w:rPr>
      </w:pPr>
    </w:p>
    <w:p w:rsidR="0010278A" w:rsidRDefault="000D09F2">
      <w:pPr>
        <w:pStyle w:val="Ttulo"/>
      </w:pPr>
      <w:fldSimple w:instr=" TITLE  \* MERGEFORMAT ">
        <w:r w:rsidR="004B65AD">
          <w:t>Risk List</w:t>
        </w:r>
      </w:fldSimple>
    </w:p>
    <w:p w:rsidR="0010278A" w:rsidRDefault="0065331F">
      <w:pPr>
        <w:pStyle w:val="Ttulo1"/>
      </w:pPr>
      <w:bookmarkStart w:id="0" w:name="_Toc456598586"/>
      <w:bookmarkStart w:id="1" w:name="_Toc456600917"/>
      <w:bookmarkStart w:id="2" w:name="_Toc492790957"/>
      <w:bookmarkStart w:id="3" w:name="_Toc461010914"/>
      <w:r>
        <w:t>Introduction</w:t>
      </w:r>
      <w:bookmarkEnd w:id="0"/>
      <w:bookmarkEnd w:id="1"/>
      <w:bookmarkEnd w:id="2"/>
      <w:bookmarkEnd w:id="3"/>
    </w:p>
    <w:p w:rsidR="005A3412" w:rsidRPr="005A3412" w:rsidRDefault="005A3412" w:rsidP="005A3412"/>
    <w:p w:rsidR="007633A2" w:rsidRPr="0072275F" w:rsidRDefault="007B1069" w:rsidP="0072275F">
      <w:pPr>
        <w:pStyle w:val="InfoBlue"/>
      </w:pPr>
      <w:r w:rsidRPr="0072275F">
        <w:t xml:space="preserve">En la presente plantilla se identificarán </w:t>
      </w:r>
      <w:r w:rsidR="007633A2" w:rsidRPr="0072275F">
        <w:t xml:space="preserve">los factores de riesgo que se presentan en un proyecto de software, teniendo en cuenta </w:t>
      </w:r>
      <w:r w:rsidR="008B3ECB" w:rsidRPr="0072275F">
        <w:t xml:space="preserve">su magnitud </w:t>
      </w:r>
      <w:r w:rsidR="007633A2" w:rsidRPr="0072275F">
        <w:t xml:space="preserve"> y la posible influencia en el normal desarrollo de las etapas de este. </w:t>
      </w:r>
    </w:p>
    <w:p w:rsidR="007675EF" w:rsidRPr="0072275F" w:rsidRDefault="007633A2" w:rsidP="0072275F">
      <w:pPr>
        <w:pStyle w:val="InfoBlue"/>
      </w:pPr>
      <w:r w:rsidRPr="0072275F">
        <w:t xml:space="preserve">Se </w:t>
      </w:r>
      <w:r w:rsidR="007675EF" w:rsidRPr="0072275F">
        <w:t xml:space="preserve">hizo un análisis de los factores que pueden llegar a poner en riesgo el proyecto tanto en la universidad del Quindío y el entorno de trabajo donde se desarrollara el proyecto. Para esto se </w:t>
      </w:r>
      <w:r w:rsidR="008B3ECB" w:rsidRPr="0072275F">
        <w:t>tuvo en cuenta el impacto y el plan de contingencia que se tiene en caso de suceder.</w:t>
      </w:r>
    </w:p>
    <w:p w:rsidR="005A3412" w:rsidRPr="005A3412" w:rsidRDefault="005A3412" w:rsidP="005A3412">
      <w:pPr>
        <w:pStyle w:val="Textoindependiente"/>
      </w:pPr>
    </w:p>
    <w:p w:rsidR="0010278A" w:rsidRDefault="0065331F">
      <w:pPr>
        <w:pStyle w:val="Ttulo2"/>
      </w:pPr>
      <w:bookmarkStart w:id="4" w:name="_Toc456598587"/>
      <w:bookmarkStart w:id="5" w:name="_Toc456600918"/>
      <w:bookmarkStart w:id="6" w:name="_Toc492790958"/>
      <w:bookmarkStart w:id="7" w:name="_Toc461010915"/>
      <w:r>
        <w:t>Purpose</w:t>
      </w:r>
      <w:bookmarkEnd w:id="4"/>
      <w:bookmarkEnd w:id="5"/>
      <w:bookmarkEnd w:id="6"/>
      <w:bookmarkEnd w:id="7"/>
    </w:p>
    <w:p w:rsidR="005A3412" w:rsidRPr="005A3412" w:rsidRDefault="005A3412" w:rsidP="005A3412"/>
    <w:p w:rsidR="0010278A" w:rsidRPr="0072275F" w:rsidRDefault="00123509" w:rsidP="0072275F">
      <w:pPr>
        <w:pStyle w:val="InfoBlue"/>
      </w:pPr>
      <w:r w:rsidRPr="0072275F">
        <w:t>El propósito es conocer todos los posibles riesgos que amenazarán el desarrollo del proyecto en cada una de las fases.</w:t>
      </w:r>
    </w:p>
    <w:p w:rsidR="005A3412" w:rsidRPr="005A3412" w:rsidRDefault="005A3412" w:rsidP="005A3412">
      <w:pPr>
        <w:pStyle w:val="Textoindependiente"/>
      </w:pPr>
    </w:p>
    <w:p w:rsidR="0010278A" w:rsidRDefault="0065331F">
      <w:pPr>
        <w:pStyle w:val="Ttulo2"/>
      </w:pPr>
      <w:bookmarkStart w:id="8" w:name="_Toc456598588"/>
      <w:bookmarkStart w:id="9" w:name="_Toc456600919"/>
      <w:bookmarkStart w:id="10" w:name="_Toc492790959"/>
      <w:bookmarkStart w:id="11" w:name="_Toc461010916"/>
      <w:r>
        <w:t>Scope</w:t>
      </w:r>
      <w:bookmarkEnd w:id="8"/>
      <w:bookmarkEnd w:id="9"/>
      <w:bookmarkEnd w:id="10"/>
      <w:bookmarkEnd w:id="11"/>
    </w:p>
    <w:p w:rsidR="005A3412" w:rsidRPr="005A3412" w:rsidRDefault="005A3412" w:rsidP="005A3412"/>
    <w:p w:rsidR="0010278A" w:rsidRDefault="00C15046" w:rsidP="0072275F">
      <w:pPr>
        <w:pStyle w:val="InfoBlue"/>
      </w:pPr>
      <w:r>
        <w:t>El alcance de estos riesgos puede afectar el desarrollo del proyecto en forma mínima, parcial o hasta tota</w:t>
      </w:r>
      <w:r w:rsidR="008421EF">
        <w:t>l</w:t>
      </w:r>
      <w:r>
        <w:t>.</w:t>
      </w:r>
    </w:p>
    <w:p w:rsidR="005A3412" w:rsidRPr="005A3412" w:rsidRDefault="005A3412" w:rsidP="005A3412">
      <w:pPr>
        <w:pStyle w:val="Textoindependiente"/>
      </w:pPr>
    </w:p>
    <w:p w:rsidR="0010278A" w:rsidRDefault="0065331F">
      <w:pPr>
        <w:pStyle w:val="Ttulo2"/>
      </w:pPr>
      <w:bookmarkStart w:id="12" w:name="_Toc456598589"/>
      <w:bookmarkStart w:id="13" w:name="_Toc456600920"/>
      <w:bookmarkStart w:id="14" w:name="_Toc492790960"/>
      <w:bookmarkStart w:id="15" w:name="_Toc461010917"/>
      <w:r>
        <w:t>Definitions, Acronyms, and Abbreviations</w:t>
      </w:r>
      <w:bookmarkEnd w:id="12"/>
      <w:bookmarkEnd w:id="13"/>
      <w:bookmarkEnd w:id="14"/>
      <w:bookmarkEnd w:id="15"/>
    </w:p>
    <w:p w:rsidR="0072275F" w:rsidRPr="0072275F" w:rsidRDefault="0072275F" w:rsidP="0072275F"/>
    <w:p w:rsidR="000D2867" w:rsidRDefault="000D2867" w:rsidP="0072275F">
      <w:pPr>
        <w:pStyle w:val="InfoBlue"/>
      </w:pPr>
      <w:r w:rsidRPr="0072275F">
        <w:rPr>
          <w:b/>
        </w:rPr>
        <w:t>Kanban:</w:t>
      </w:r>
      <w:r>
        <w:t xml:space="preserve"> Es un sistema de información que controla de manera armónica la fabricación de los productos necesarios en la cantidad  y tiempo necesario en cada uno de los procesos que tiene lugar tanto al interior de la fábrica como entre distintas empresas.</w:t>
      </w:r>
    </w:p>
    <w:p w:rsidR="000D2867" w:rsidRDefault="000D2867" w:rsidP="0072275F">
      <w:pPr>
        <w:pStyle w:val="InfoBlue"/>
      </w:pPr>
      <w:r w:rsidRPr="0072275F">
        <w:rPr>
          <w:b/>
        </w:rPr>
        <w:t>Cronograma:</w:t>
      </w:r>
      <w:r>
        <w:t xml:space="preserve"> </w:t>
      </w:r>
      <w:r w:rsidR="00207C3B">
        <w:t xml:space="preserve">Es un calendario de trabajo y de actividades. </w:t>
      </w:r>
    </w:p>
    <w:p w:rsidR="0072275F" w:rsidRPr="0072275F" w:rsidRDefault="0072275F" w:rsidP="0072275F">
      <w:pPr>
        <w:pStyle w:val="Textoindependiente"/>
      </w:pPr>
    </w:p>
    <w:p w:rsidR="0010278A" w:rsidRDefault="0065331F">
      <w:pPr>
        <w:pStyle w:val="Ttulo2"/>
      </w:pPr>
      <w:bookmarkStart w:id="16" w:name="_Toc456598590"/>
      <w:bookmarkStart w:id="17" w:name="_Toc456600921"/>
      <w:bookmarkStart w:id="18" w:name="_Toc492790961"/>
      <w:bookmarkStart w:id="19" w:name="_Toc461010918"/>
      <w:r>
        <w:t>References</w:t>
      </w:r>
      <w:bookmarkEnd w:id="16"/>
      <w:bookmarkEnd w:id="17"/>
      <w:bookmarkEnd w:id="18"/>
      <w:bookmarkEnd w:id="19"/>
    </w:p>
    <w:p w:rsidR="0072275F" w:rsidRPr="0072275F" w:rsidRDefault="0072275F" w:rsidP="0072275F"/>
    <w:p w:rsidR="0010278A" w:rsidRDefault="0065331F">
      <w:pPr>
        <w:pStyle w:val="Ttulo2"/>
      </w:pPr>
      <w:bookmarkStart w:id="20" w:name="_Toc456598591"/>
      <w:bookmarkStart w:id="21" w:name="_Toc456600922"/>
      <w:bookmarkStart w:id="22" w:name="_Toc461010919"/>
      <w:r>
        <w:t>Overview</w:t>
      </w:r>
      <w:bookmarkEnd w:id="20"/>
      <w:bookmarkEnd w:id="21"/>
      <w:bookmarkEnd w:id="22"/>
    </w:p>
    <w:p w:rsidR="0072275F" w:rsidRPr="0072275F" w:rsidRDefault="0072275F" w:rsidP="0072275F"/>
    <w:p w:rsidR="00AE23D1" w:rsidRDefault="008421EF" w:rsidP="0072275F">
      <w:pPr>
        <w:pStyle w:val="InfoBlue"/>
      </w:pPr>
      <w:r>
        <w:t>Esta lista de riesgos está clasificada con unos valores de 1 a 5, tenien</w:t>
      </w:r>
      <w:r w:rsidR="001D585E">
        <w:t>do en cuenta que la dificultad de los riesgos va en orden ascendente, es decir; 1 para riesgo muy bajo y 5 para un riesgo muy alto.</w:t>
      </w:r>
    </w:p>
    <w:p w:rsidR="00AE23D1" w:rsidRDefault="00AE23D1" w:rsidP="0072275F">
      <w:pPr>
        <w:pStyle w:val="InfoBlue"/>
      </w:pPr>
      <w:r>
        <w:t>1 =</w:t>
      </w:r>
      <w:r w:rsidR="0072275F">
        <w:t xml:space="preserve"> </w:t>
      </w:r>
      <w:r>
        <w:t>Riesgo muy bajo, 2 =</w:t>
      </w:r>
      <w:r w:rsidR="0072275F">
        <w:t xml:space="preserve"> </w:t>
      </w:r>
      <w:r>
        <w:t>Riesgo bajo, 3</w:t>
      </w:r>
      <w:r w:rsidR="0072275F">
        <w:t xml:space="preserve"> </w:t>
      </w:r>
      <w:r>
        <w:t>=</w:t>
      </w:r>
      <w:r w:rsidR="0072275F">
        <w:t xml:space="preserve"> </w:t>
      </w:r>
      <w:r>
        <w:t>Riesgo medio, 4 =</w:t>
      </w:r>
      <w:r w:rsidR="0072275F">
        <w:t xml:space="preserve"> </w:t>
      </w:r>
      <w:r>
        <w:t>Riesgo alto, 5</w:t>
      </w:r>
      <w:r w:rsidR="0072275F">
        <w:t xml:space="preserve"> </w:t>
      </w:r>
      <w:r>
        <w:t>=</w:t>
      </w:r>
      <w:r w:rsidR="0072275F">
        <w:t xml:space="preserve"> </w:t>
      </w:r>
      <w:r>
        <w:t>Riesgo muy alto</w:t>
      </w:r>
      <w:r w:rsidR="0034462C">
        <w:t>.</w:t>
      </w:r>
    </w:p>
    <w:p w:rsidR="0072275F" w:rsidRDefault="0072275F" w:rsidP="0072275F">
      <w:pPr>
        <w:pStyle w:val="Textoindependiente"/>
      </w:pPr>
    </w:p>
    <w:p w:rsidR="0072275F" w:rsidRDefault="0072275F" w:rsidP="0072275F">
      <w:pPr>
        <w:pStyle w:val="Textoindependiente"/>
      </w:pPr>
    </w:p>
    <w:p w:rsidR="0072275F" w:rsidRDefault="0072275F" w:rsidP="0072275F">
      <w:pPr>
        <w:pStyle w:val="Textoindependiente"/>
      </w:pPr>
    </w:p>
    <w:p w:rsidR="0072275F" w:rsidRDefault="0072275F" w:rsidP="0072275F">
      <w:pPr>
        <w:pStyle w:val="Textoindependiente"/>
      </w:pPr>
    </w:p>
    <w:p w:rsidR="0072275F" w:rsidRDefault="0072275F" w:rsidP="0072275F">
      <w:pPr>
        <w:pStyle w:val="Textoindependiente"/>
      </w:pPr>
    </w:p>
    <w:p w:rsidR="0072275F" w:rsidRPr="0072275F" w:rsidRDefault="0072275F" w:rsidP="0072275F">
      <w:pPr>
        <w:pStyle w:val="Textoindependiente"/>
      </w:pPr>
    </w:p>
    <w:p w:rsidR="0010278A" w:rsidRDefault="0065331F">
      <w:pPr>
        <w:pStyle w:val="Ttulo1"/>
      </w:pPr>
      <w:bookmarkStart w:id="23" w:name="_Toc492790963"/>
      <w:bookmarkStart w:id="24" w:name="_Toc461010920"/>
      <w:r>
        <w:lastRenderedPageBreak/>
        <w:t>Risks</w:t>
      </w:r>
      <w:bookmarkEnd w:id="23"/>
      <w:bookmarkEnd w:id="24"/>
    </w:p>
    <w:p w:rsidR="0072275F" w:rsidRPr="0072275F" w:rsidRDefault="0072275F" w:rsidP="0072275F"/>
    <w:p w:rsidR="0010278A" w:rsidRDefault="0072275F">
      <w:pPr>
        <w:pStyle w:val="Ttulo2"/>
      </w:pPr>
      <w:bookmarkStart w:id="25" w:name="_Toc461010921"/>
      <w:r>
        <w:t>Pérdida de sesiones de clase por festivos</w:t>
      </w:r>
      <w:bookmarkEnd w:id="25"/>
    </w:p>
    <w:p w:rsidR="0072275F" w:rsidRPr="0072275F" w:rsidRDefault="0072275F" w:rsidP="0072275F"/>
    <w:p w:rsidR="0010278A" w:rsidRDefault="0065331F">
      <w:pPr>
        <w:pStyle w:val="Ttulo3"/>
      </w:pPr>
      <w:bookmarkStart w:id="26" w:name="_Toc492790965"/>
      <w:bookmarkStart w:id="27" w:name="_Toc461010922"/>
      <w:r>
        <w:t>Risk Magnitude or Ranking</w:t>
      </w:r>
      <w:bookmarkEnd w:id="26"/>
      <w:bookmarkEnd w:id="27"/>
    </w:p>
    <w:p w:rsidR="0072275F" w:rsidRPr="0072275F" w:rsidRDefault="0072275F" w:rsidP="0072275F"/>
    <w:p w:rsidR="0010278A" w:rsidRDefault="0072275F" w:rsidP="0072275F">
      <w:pPr>
        <w:pStyle w:val="InfoBlue"/>
      </w:pPr>
      <w:r>
        <w:t>Pérdida de sesiones de clase por festivos</w:t>
      </w:r>
      <w:r w:rsidR="00C133A1">
        <w:t xml:space="preserve"> - </w:t>
      </w:r>
      <w:r w:rsidR="00AE23D1">
        <w:t>Riesgo tipo 3.</w:t>
      </w:r>
    </w:p>
    <w:p w:rsidR="0072275F" w:rsidRPr="0072275F" w:rsidRDefault="0072275F" w:rsidP="0072275F">
      <w:pPr>
        <w:pStyle w:val="Textoindependiente"/>
      </w:pPr>
    </w:p>
    <w:p w:rsidR="0010278A" w:rsidRDefault="0065331F">
      <w:pPr>
        <w:pStyle w:val="Ttulo3"/>
      </w:pPr>
      <w:bookmarkStart w:id="28" w:name="_Toc492790966"/>
      <w:bookmarkStart w:id="29" w:name="_Toc461010923"/>
      <w:r>
        <w:t>Description</w:t>
      </w:r>
      <w:bookmarkEnd w:id="28"/>
      <w:bookmarkEnd w:id="29"/>
    </w:p>
    <w:p w:rsidR="0072275F" w:rsidRPr="0072275F" w:rsidRDefault="0072275F" w:rsidP="0072275F"/>
    <w:p w:rsidR="0010278A" w:rsidRDefault="0072275F" w:rsidP="0072275F">
      <w:pPr>
        <w:pStyle w:val="InfoBlue"/>
      </w:pPr>
      <w:r>
        <w:t>Este semestre el horario se ha visto afectado por los días asignados para la clase: lunes y miércoles. Por cuestión de festividades en el calendario se perderán varias sesiones los días lunes.</w:t>
      </w:r>
    </w:p>
    <w:p w:rsidR="0072275F" w:rsidRPr="0072275F" w:rsidRDefault="0072275F" w:rsidP="0072275F">
      <w:pPr>
        <w:pStyle w:val="Textoindependiente"/>
      </w:pPr>
    </w:p>
    <w:p w:rsidR="0010278A" w:rsidRDefault="0065331F">
      <w:pPr>
        <w:pStyle w:val="Ttulo3"/>
      </w:pPr>
      <w:bookmarkStart w:id="30" w:name="_Toc492790967"/>
      <w:bookmarkStart w:id="31" w:name="_Toc461010924"/>
      <w:r>
        <w:t>Impacts</w:t>
      </w:r>
      <w:bookmarkEnd w:id="30"/>
      <w:bookmarkEnd w:id="31"/>
    </w:p>
    <w:p w:rsidR="0072275F" w:rsidRPr="0072275F" w:rsidRDefault="0072275F" w:rsidP="0072275F"/>
    <w:p w:rsidR="00BF0976" w:rsidRDefault="00BF0976" w:rsidP="0072275F">
      <w:pPr>
        <w:pStyle w:val="InfoBlue"/>
      </w:pPr>
      <w:r>
        <w:t>Reduce el tiempo para el desarrollo del proyecto.</w:t>
      </w:r>
    </w:p>
    <w:p w:rsidR="00BF0976" w:rsidRDefault="00BF0976" w:rsidP="0072275F">
      <w:pPr>
        <w:pStyle w:val="InfoBlue"/>
      </w:pPr>
      <w:r>
        <w:t>Tiempos de entrega apresurados</w:t>
      </w:r>
      <w:r w:rsidR="0034462C">
        <w:t>.</w:t>
      </w:r>
    </w:p>
    <w:p w:rsidR="00BF0976" w:rsidRDefault="00BF0976" w:rsidP="0072275F">
      <w:pPr>
        <w:pStyle w:val="InfoBlue"/>
      </w:pPr>
      <w:r>
        <w:t>Avances del proyecto incompletos</w:t>
      </w:r>
      <w:r w:rsidR="0034462C">
        <w:t>.</w:t>
      </w:r>
    </w:p>
    <w:p w:rsidR="00BF0976" w:rsidRDefault="00BF0976" w:rsidP="0072275F">
      <w:pPr>
        <w:pStyle w:val="InfoBlue"/>
      </w:pPr>
      <w:r>
        <w:t xml:space="preserve">Calidad del proyecto. </w:t>
      </w:r>
    </w:p>
    <w:p w:rsidR="0010278A" w:rsidRDefault="00BF0976" w:rsidP="0072275F">
      <w:pPr>
        <w:pStyle w:val="InfoBlue"/>
      </w:pPr>
      <w:r>
        <w:t>Proyecto no terminado</w:t>
      </w:r>
      <w:r w:rsidR="0034462C">
        <w:t>.</w:t>
      </w:r>
    </w:p>
    <w:p w:rsidR="0072275F" w:rsidRPr="0072275F" w:rsidRDefault="0072275F" w:rsidP="0072275F">
      <w:pPr>
        <w:pStyle w:val="Textoindependiente"/>
      </w:pPr>
    </w:p>
    <w:p w:rsidR="0010278A" w:rsidRDefault="0065331F">
      <w:pPr>
        <w:pStyle w:val="Ttulo3"/>
      </w:pPr>
      <w:bookmarkStart w:id="32" w:name="_Toc492790968"/>
      <w:bookmarkStart w:id="33" w:name="_Toc461010925"/>
      <w:r>
        <w:t>Indicators</w:t>
      </w:r>
      <w:bookmarkEnd w:id="32"/>
      <w:bookmarkEnd w:id="33"/>
    </w:p>
    <w:p w:rsidR="0072275F" w:rsidRPr="0072275F" w:rsidRDefault="0072275F" w:rsidP="0072275F"/>
    <w:p w:rsidR="0010278A" w:rsidRDefault="0072275F" w:rsidP="0072275F">
      <w:pPr>
        <w:pStyle w:val="InfoBlue"/>
      </w:pPr>
      <w:r>
        <w:t>Tratar de agendar otros horarios para la recuperación de las sesiones teniendo en cuenta las jornadas laborales de los estudiantes</w:t>
      </w:r>
      <w:r w:rsidR="00AB7D52">
        <w:t>.</w:t>
      </w:r>
    </w:p>
    <w:p w:rsidR="0072275F" w:rsidRPr="0072275F" w:rsidRDefault="0072275F" w:rsidP="0072275F">
      <w:pPr>
        <w:pStyle w:val="Textoindependiente"/>
      </w:pPr>
    </w:p>
    <w:p w:rsidR="0010278A" w:rsidRDefault="0065331F">
      <w:pPr>
        <w:pStyle w:val="Ttulo3"/>
      </w:pPr>
      <w:bookmarkStart w:id="34" w:name="_Toc492790969"/>
      <w:bookmarkStart w:id="35" w:name="_Toc461010926"/>
      <w:r>
        <w:t>Mitigation Strategy</w:t>
      </w:r>
      <w:bookmarkEnd w:id="34"/>
      <w:bookmarkEnd w:id="35"/>
    </w:p>
    <w:p w:rsidR="0072275F" w:rsidRPr="0072275F" w:rsidRDefault="0072275F" w:rsidP="0072275F"/>
    <w:p w:rsidR="0010278A" w:rsidRDefault="009A6652" w:rsidP="0072275F">
      <w:pPr>
        <w:pStyle w:val="InfoBlue"/>
      </w:pPr>
      <w:r>
        <w:t>Acelerar los procesos en todas las etapas del proyecto</w:t>
      </w:r>
      <w:r w:rsidR="0065331F">
        <w:t>.</w:t>
      </w:r>
    </w:p>
    <w:p w:rsidR="0072275F" w:rsidRPr="0072275F" w:rsidRDefault="0072275F" w:rsidP="0072275F">
      <w:pPr>
        <w:pStyle w:val="Textoindependiente"/>
      </w:pPr>
    </w:p>
    <w:p w:rsidR="0010278A" w:rsidRDefault="0065331F">
      <w:pPr>
        <w:pStyle w:val="Ttulo3"/>
      </w:pPr>
      <w:bookmarkStart w:id="36" w:name="_Toc492790970"/>
      <w:bookmarkStart w:id="37" w:name="_Toc461010927"/>
      <w:r>
        <w:t>Contingency Plan</w:t>
      </w:r>
      <w:bookmarkEnd w:id="36"/>
      <w:bookmarkEnd w:id="37"/>
    </w:p>
    <w:p w:rsidR="00F54FFE" w:rsidRPr="00F54FFE" w:rsidRDefault="00F54FFE" w:rsidP="00F54FFE"/>
    <w:p w:rsidR="0010278A" w:rsidRDefault="00F54FFE" w:rsidP="0072275F">
      <w:pPr>
        <w:pStyle w:val="InfoBlue"/>
      </w:pPr>
      <w:r>
        <w:t>Reprogramar las sesiones de clase</w:t>
      </w:r>
      <w:r w:rsidR="009A6652">
        <w:t xml:space="preserve"> y alcance de las etapas del proyecto.</w:t>
      </w:r>
    </w:p>
    <w:p w:rsidR="00F54FFE" w:rsidRDefault="00F54FFE" w:rsidP="00F54FFE">
      <w:pPr>
        <w:pStyle w:val="Textoindependiente"/>
      </w:pPr>
    </w:p>
    <w:p w:rsidR="00F54FFE" w:rsidRDefault="00F54FFE" w:rsidP="00F54FFE">
      <w:pPr>
        <w:pStyle w:val="Textoindependiente"/>
      </w:pPr>
    </w:p>
    <w:p w:rsidR="00F54FFE" w:rsidRDefault="00F54FFE" w:rsidP="00F54FFE">
      <w:pPr>
        <w:pStyle w:val="Textoindependiente"/>
      </w:pPr>
    </w:p>
    <w:p w:rsidR="00F54FFE" w:rsidRDefault="00F54FFE" w:rsidP="00F54FFE">
      <w:pPr>
        <w:pStyle w:val="Textoindependiente"/>
      </w:pPr>
    </w:p>
    <w:p w:rsidR="00F54FFE" w:rsidRPr="00F54FFE" w:rsidRDefault="00F54FFE" w:rsidP="00F54FFE">
      <w:pPr>
        <w:pStyle w:val="Textoindependiente"/>
      </w:pPr>
    </w:p>
    <w:p w:rsidR="004B65AD" w:rsidRDefault="00282917">
      <w:pPr>
        <w:pStyle w:val="Ttulo2"/>
      </w:pPr>
      <w:bookmarkStart w:id="38" w:name="_Toc461010928"/>
      <w:r>
        <w:lastRenderedPageBreak/>
        <w:t>Cancelación de materia</w:t>
      </w:r>
      <w:bookmarkEnd w:id="38"/>
    </w:p>
    <w:p w:rsidR="00FE6BF6" w:rsidRPr="00FE6BF6" w:rsidRDefault="00FE6BF6" w:rsidP="00FE6BF6"/>
    <w:p w:rsidR="0002213F" w:rsidRDefault="0002213F" w:rsidP="0002213F">
      <w:pPr>
        <w:pStyle w:val="Ttulo3"/>
      </w:pPr>
      <w:bookmarkStart w:id="39" w:name="_Toc461010929"/>
      <w:r>
        <w:t>Risk Magnitude or Ranking</w:t>
      </w:r>
      <w:bookmarkEnd w:id="39"/>
    </w:p>
    <w:p w:rsidR="00F54FFE" w:rsidRPr="00F54FFE" w:rsidRDefault="00F54FFE" w:rsidP="00F54FFE"/>
    <w:p w:rsidR="00C133A1" w:rsidRDefault="00A9351F" w:rsidP="0072275F">
      <w:pPr>
        <w:pStyle w:val="InfoBlue"/>
      </w:pPr>
      <w:r>
        <w:t>Cancelación de materia – Riesgo tipo 4.</w:t>
      </w:r>
    </w:p>
    <w:p w:rsidR="00F54FFE" w:rsidRPr="00F54FFE" w:rsidRDefault="00F54FFE" w:rsidP="00F54FFE">
      <w:pPr>
        <w:pStyle w:val="Textoindependiente"/>
      </w:pPr>
    </w:p>
    <w:p w:rsidR="0002213F" w:rsidRDefault="0002213F" w:rsidP="0002213F">
      <w:pPr>
        <w:pStyle w:val="Ttulo3"/>
      </w:pPr>
      <w:bookmarkStart w:id="40" w:name="_Toc461010930"/>
      <w:r>
        <w:t>Description</w:t>
      </w:r>
      <w:bookmarkEnd w:id="40"/>
    </w:p>
    <w:p w:rsidR="00F54FFE" w:rsidRPr="00F54FFE" w:rsidRDefault="00F54FFE" w:rsidP="00F54FFE"/>
    <w:p w:rsidR="00A9351F" w:rsidRDefault="00983344" w:rsidP="0072275F">
      <w:pPr>
        <w:pStyle w:val="InfoBlue"/>
      </w:pPr>
      <w:r>
        <w:t>Para el proyect</w:t>
      </w:r>
      <w:r w:rsidR="002B26E8">
        <w:t>o</w:t>
      </w:r>
      <w:r>
        <w:t xml:space="preserve"> es muy necesario definir un cronograma que </w:t>
      </w:r>
      <w:r w:rsidR="002B26E8">
        <w:t>tendrá unos tiempos est</w:t>
      </w:r>
      <w:r w:rsidR="00EB0893">
        <w:t xml:space="preserve">ablecidos, además de actividades que </w:t>
      </w:r>
      <w:r w:rsidR="00C67F28">
        <w:t xml:space="preserve">se desarrollarán por etapas. Por esta razón la cancelación de materia de un integrante ocasiona que el cronograma no se cumpla con normalidad en los tiempos establecidos. </w:t>
      </w:r>
    </w:p>
    <w:p w:rsidR="00F54FFE" w:rsidRPr="00F54FFE" w:rsidRDefault="00F54FFE" w:rsidP="00F54FFE">
      <w:pPr>
        <w:pStyle w:val="Textoindependiente"/>
      </w:pPr>
    </w:p>
    <w:p w:rsidR="00C67F28" w:rsidRDefault="0002213F" w:rsidP="00C67F28">
      <w:pPr>
        <w:pStyle w:val="Ttulo3"/>
      </w:pPr>
      <w:bookmarkStart w:id="41" w:name="_Toc461010931"/>
      <w:r>
        <w:t>Impacts</w:t>
      </w:r>
      <w:bookmarkEnd w:id="41"/>
      <w:r w:rsidR="00C67F28">
        <w:tab/>
      </w:r>
    </w:p>
    <w:p w:rsidR="00F54FFE" w:rsidRPr="00F54FFE" w:rsidRDefault="00F54FFE" w:rsidP="00F54FFE"/>
    <w:p w:rsidR="00A018E7" w:rsidRDefault="00A018E7" w:rsidP="0072275F">
      <w:pPr>
        <w:pStyle w:val="InfoBlue"/>
      </w:pPr>
      <w:r>
        <w:t>Atrasos en tiempos de entrega</w:t>
      </w:r>
      <w:r w:rsidR="0034462C">
        <w:t>.</w:t>
      </w:r>
    </w:p>
    <w:p w:rsidR="00A018E7" w:rsidRDefault="00A018E7" w:rsidP="0072275F">
      <w:pPr>
        <w:pStyle w:val="InfoBlue"/>
      </w:pPr>
      <w:r>
        <w:t>Replanteamiento del cronograma</w:t>
      </w:r>
      <w:r w:rsidR="0034462C">
        <w:t>.</w:t>
      </w:r>
    </w:p>
    <w:p w:rsidR="00A018E7" w:rsidRDefault="00A018E7" w:rsidP="0072275F">
      <w:pPr>
        <w:pStyle w:val="InfoBlue"/>
      </w:pPr>
      <w:r>
        <w:t>Proyecto</w:t>
      </w:r>
      <w:r w:rsidR="0034462C">
        <w:t xml:space="preserve"> incompleto.</w:t>
      </w:r>
    </w:p>
    <w:p w:rsidR="00A018E7" w:rsidRDefault="00A018E7" w:rsidP="0072275F">
      <w:pPr>
        <w:pStyle w:val="InfoBlue"/>
      </w:pPr>
      <w:r>
        <w:t>Incumplimiento en entregas al cliente</w:t>
      </w:r>
      <w:r w:rsidR="0034462C">
        <w:t>.</w:t>
      </w:r>
    </w:p>
    <w:p w:rsidR="00F54FFE" w:rsidRDefault="00A018E7" w:rsidP="00F54FFE">
      <w:pPr>
        <w:pStyle w:val="InfoBlue"/>
        <w:tabs>
          <w:tab w:val="center" w:pos="5040"/>
        </w:tabs>
      </w:pPr>
      <w:r>
        <w:t xml:space="preserve">Cancelación de materia de demás </w:t>
      </w:r>
      <w:r w:rsidR="0034462C">
        <w:t>integrantes.</w:t>
      </w:r>
    </w:p>
    <w:p w:rsidR="00C67F28" w:rsidRPr="00A018E7" w:rsidRDefault="00F54FFE" w:rsidP="00F54FFE">
      <w:pPr>
        <w:pStyle w:val="InfoBlue"/>
        <w:tabs>
          <w:tab w:val="center" w:pos="5040"/>
        </w:tabs>
        <w:rPr>
          <w:color w:val="31849B" w:themeColor="accent5" w:themeShade="BF"/>
        </w:rPr>
      </w:pPr>
      <w:r>
        <w:tab/>
      </w:r>
    </w:p>
    <w:p w:rsidR="0002213F" w:rsidRDefault="0002213F" w:rsidP="0002213F">
      <w:pPr>
        <w:pStyle w:val="Ttulo3"/>
      </w:pPr>
      <w:bookmarkStart w:id="42" w:name="_Toc461010932"/>
      <w:r>
        <w:t>Indicators</w:t>
      </w:r>
      <w:bookmarkEnd w:id="42"/>
    </w:p>
    <w:p w:rsidR="00F54FFE" w:rsidRPr="00F54FFE" w:rsidRDefault="00F54FFE" w:rsidP="00F54FFE"/>
    <w:p w:rsidR="00723CFE" w:rsidRDefault="00282917" w:rsidP="0072275F">
      <w:pPr>
        <w:pStyle w:val="InfoBlue"/>
      </w:pPr>
      <w:r>
        <w:t xml:space="preserve">Comunicación constante con los miembros del equipo </w:t>
      </w:r>
      <w:r w:rsidR="00723CFE">
        <w:t>de trabajo</w:t>
      </w:r>
      <w:r w:rsidR="000C4206">
        <w:t>.</w:t>
      </w:r>
    </w:p>
    <w:p w:rsidR="00F54FFE" w:rsidRPr="00F54FFE" w:rsidRDefault="00F54FFE" w:rsidP="00F54FFE">
      <w:pPr>
        <w:pStyle w:val="Textoindependiente"/>
      </w:pPr>
    </w:p>
    <w:p w:rsidR="0002213F" w:rsidRDefault="0002213F" w:rsidP="0002213F">
      <w:pPr>
        <w:pStyle w:val="Ttulo3"/>
      </w:pPr>
      <w:bookmarkStart w:id="43" w:name="_Toc461010933"/>
      <w:r>
        <w:t>Mitigation Strategy</w:t>
      </w:r>
      <w:bookmarkEnd w:id="43"/>
    </w:p>
    <w:p w:rsidR="00F54FFE" w:rsidRPr="00F54FFE" w:rsidRDefault="00F54FFE" w:rsidP="00F54FFE"/>
    <w:p w:rsidR="0034462C" w:rsidRDefault="000C4206" w:rsidP="0072275F">
      <w:pPr>
        <w:pStyle w:val="InfoBlue"/>
      </w:pPr>
      <w:r>
        <w:t>Charlas motivacionales a los miembros del equipo de trabajo para culminar con los cronogramas del proyecto.</w:t>
      </w:r>
    </w:p>
    <w:p w:rsidR="00F54FFE" w:rsidRPr="00F54FFE" w:rsidRDefault="00F54FFE" w:rsidP="00F54FFE">
      <w:pPr>
        <w:pStyle w:val="Textoindependiente"/>
      </w:pPr>
    </w:p>
    <w:p w:rsidR="0002213F" w:rsidRDefault="0002213F" w:rsidP="0002213F">
      <w:pPr>
        <w:pStyle w:val="Ttulo3"/>
      </w:pPr>
      <w:bookmarkStart w:id="44" w:name="_Toc461010934"/>
      <w:r>
        <w:t>Contingency Plan</w:t>
      </w:r>
      <w:bookmarkEnd w:id="44"/>
    </w:p>
    <w:p w:rsidR="00F54FFE" w:rsidRPr="00F54FFE" w:rsidRDefault="00F54FFE" w:rsidP="00F54FFE"/>
    <w:p w:rsidR="001D7FCA" w:rsidRDefault="001D7FCA" w:rsidP="0072275F">
      <w:pPr>
        <w:pStyle w:val="InfoBlue"/>
      </w:pPr>
      <w:r>
        <w:t>Replantear el cronograma que se tiene del proyecto.</w:t>
      </w:r>
    </w:p>
    <w:p w:rsidR="001D7FCA" w:rsidRDefault="001D7FCA" w:rsidP="0072275F">
      <w:pPr>
        <w:pStyle w:val="InfoBlue"/>
      </w:pPr>
      <w:r>
        <w:t>Charlas motivacionales</w:t>
      </w:r>
      <w:r w:rsidR="000C4206">
        <w:t xml:space="preserve"> al resto del equipo de trabajo</w:t>
      </w:r>
      <w:r>
        <w:t>.</w:t>
      </w:r>
    </w:p>
    <w:p w:rsidR="000C4206" w:rsidRDefault="001D7FCA" w:rsidP="0072275F">
      <w:pPr>
        <w:pStyle w:val="InfoBlue"/>
      </w:pPr>
      <w:r>
        <w:t xml:space="preserve">Repartir las actividades </w:t>
      </w:r>
      <w:r w:rsidR="00F54FFE">
        <w:t>del K</w:t>
      </w:r>
      <w:r w:rsidR="00B924DC">
        <w:t>an</w:t>
      </w:r>
      <w:r>
        <w:t>ban al resto del equipo de trabajo.</w:t>
      </w:r>
    </w:p>
    <w:p w:rsidR="000C4206" w:rsidRDefault="000C4206" w:rsidP="000C4206">
      <w:pPr>
        <w:pStyle w:val="Textoindependiente"/>
        <w:ind w:left="0"/>
      </w:pPr>
    </w:p>
    <w:p w:rsidR="00F54FFE" w:rsidRDefault="00F54FFE" w:rsidP="000C4206">
      <w:pPr>
        <w:pStyle w:val="Textoindependiente"/>
        <w:ind w:left="0"/>
      </w:pPr>
    </w:p>
    <w:p w:rsidR="00F54FFE" w:rsidRDefault="00F54FFE" w:rsidP="000C4206">
      <w:pPr>
        <w:pStyle w:val="Textoindependiente"/>
        <w:ind w:left="0"/>
      </w:pPr>
    </w:p>
    <w:p w:rsidR="00F54FFE" w:rsidRDefault="00F54FFE" w:rsidP="000C4206">
      <w:pPr>
        <w:pStyle w:val="Textoindependiente"/>
        <w:ind w:left="0"/>
      </w:pPr>
    </w:p>
    <w:p w:rsidR="00651E5A" w:rsidRDefault="000C4206" w:rsidP="00651E5A">
      <w:pPr>
        <w:pStyle w:val="Ttulo2"/>
      </w:pPr>
      <w:bookmarkStart w:id="45" w:name="_Toc461010935"/>
      <w:r>
        <w:lastRenderedPageBreak/>
        <w:t>Cambio de requisitos</w:t>
      </w:r>
      <w:bookmarkEnd w:id="45"/>
    </w:p>
    <w:p w:rsidR="00651E5A" w:rsidRPr="00651E5A" w:rsidRDefault="00651E5A" w:rsidP="00651E5A"/>
    <w:p w:rsidR="00651E5A" w:rsidRDefault="00651E5A" w:rsidP="00651E5A">
      <w:pPr>
        <w:pStyle w:val="Ttulo3"/>
      </w:pPr>
      <w:bookmarkStart w:id="46" w:name="_Toc461010936"/>
      <w:r>
        <w:t>Risk Magnitude or Ranking</w:t>
      </w:r>
      <w:bookmarkEnd w:id="46"/>
    </w:p>
    <w:p w:rsidR="00F54FFE" w:rsidRPr="00F54FFE" w:rsidRDefault="00F54FFE" w:rsidP="00F54FFE"/>
    <w:p w:rsidR="000C4206" w:rsidRDefault="00651E5A" w:rsidP="0072275F">
      <w:pPr>
        <w:pStyle w:val="InfoBlue"/>
      </w:pPr>
      <w:r>
        <w:t>Cambio de requisitos – Riesgo tipo 3.</w:t>
      </w:r>
    </w:p>
    <w:p w:rsidR="00F54FFE" w:rsidRPr="00F54FFE" w:rsidRDefault="00F54FFE" w:rsidP="00F54FFE">
      <w:pPr>
        <w:pStyle w:val="Textoindependiente"/>
      </w:pPr>
    </w:p>
    <w:p w:rsidR="00651E5A" w:rsidRDefault="00651E5A" w:rsidP="00651E5A">
      <w:pPr>
        <w:pStyle w:val="Ttulo3"/>
      </w:pPr>
      <w:bookmarkStart w:id="47" w:name="_Toc461010937"/>
      <w:r>
        <w:t>Description</w:t>
      </w:r>
      <w:bookmarkEnd w:id="47"/>
    </w:p>
    <w:p w:rsidR="00F54FFE" w:rsidRPr="00F54FFE" w:rsidRDefault="00F54FFE" w:rsidP="00F54FFE"/>
    <w:p w:rsidR="00651E5A" w:rsidRDefault="0059729E" w:rsidP="0072275F">
      <w:pPr>
        <w:pStyle w:val="InfoBlue"/>
      </w:pPr>
      <w:r>
        <w:t xml:space="preserve">Los clientes en muchas ocasiones cambian de perspectiva a la hora de decir los requisitos para un proyecto de software, por </w:t>
      </w:r>
      <w:r w:rsidR="009B2D12">
        <w:t>esta razón siempre se corre un riesgo a la hora de planificar e implementar, ya que por disposición del cliente se pueden cambiar requisitos en la implementación que muchas veces afecta la planificación.</w:t>
      </w:r>
    </w:p>
    <w:p w:rsidR="00F54FFE" w:rsidRPr="00F54FFE" w:rsidRDefault="00F54FFE" w:rsidP="00F54FFE">
      <w:pPr>
        <w:pStyle w:val="Textoindependiente"/>
      </w:pPr>
    </w:p>
    <w:p w:rsidR="009B2D12" w:rsidRDefault="009B2D12" w:rsidP="009B2D12">
      <w:pPr>
        <w:pStyle w:val="Ttulo3"/>
      </w:pPr>
      <w:bookmarkStart w:id="48" w:name="_Toc461010938"/>
      <w:r>
        <w:t>Impacts</w:t>
      </w:r>
      <w:bookmarkEnd w:id="48"/>
      <w:r>
        <w:tab/>
      </w:r>
    </w:p>
    <w:p w:rsidR="00F54FFE" w:rsidRPr="00F54FFE" w:rsidRDefault="00F54FFE" w:rsidP="00F54FFE"/>
    <w:p w:rsidR="00B924DC" w:rsidRDefault="00B924DC" w:rsidP="0072275F">
      <w:pPr>
        <w:pStyle w:val="InfoBlue"/>
      </w:pPr>
      <w:r>
        <w:t>Atrasos en tiempos de entrega.</w:t>
      </w:r>
    </w:p>
    <w:p w:rsidR="00B924DC" w:rsidRDefault="00B924DC" w:rsidP="0072275F">
      <w:pPr>
        <w:pStyle w:val="InfoBlue"/>
      </w:pPr>
      <w:r>
        <w:t xml:space="preserve">Incumplimiento en entregas al cliente. </w:t>
      </w:r>
    </w:p>
    <w:p w:rsidR="009B2D12" w:rsidRPr="009B2D12" w:rsidRDefault="00F54FFE" w:rsidP="0072275F">
      <w:pPr>
        <w:pStyle w:val="InfoBlue"/>
      </w:pPr>
      <w:r>
        <w:t>Atrasos en el cumplimiento del K</w:t>
      </w:r>
      <w:r w:rsidR="00B924DC">
        <w:t>anban.</w:t>
      </w:r>
    </w:p>
    <w:p w:rsidR="009B2D12" w:rsidRDefault="009B2D12" w:rsidP="009B2D12">
      <w:pPr>
        <w:pStyle w:val="Textoindependiente"/>
      </w:pPr>
    </w:p>
    <w:p w:rsidR="00782F7B" w:rsidRDefault="00782F7B" w:rsidP="009B2D12">
      <w:pPr>
        <w:pStyle w:val="Textoindependiente"/>
      </w:pPr>
    </w:p>
    <w:p w:rsidR="00782F7B" w:rsidRDefault="00782F7B" w:rsidP="00782F7B">
      <w:pPr>
        <w:pStyle w:val="Ttulo3"/>
      </w:pPr>
      <w:bookmarkStart w:id="49" w:name="_Toc461010939"/>
      <w:r>
        <w:t>Indicators</w:t>
      </w:r>
      <w:bookmarkEnd w:id="49"/>
    </w:p>
    <w:p w:rsidR="00F54FFE" w:rsidRPr="00F54FFE" w:rsidRDefault="00F54FFE" w:rsidP="00F54FFE"/>
    <w:p w:rsidR="00782F7B" w:rsidRDefault="00782F7B" w:rsidP="0072275F">
      <w:pPr>
        <w:pStyle w:val="InfoBlue"/>
      </w:pPr>
      <w:r>
        <w:t>Comunicación constante con el cliente para mantenerlo al tanto con el desarrollo del proyecto.</w:t>
      </w:r>
    </w:p>
    <w:p w:rsidR="00F54FFE" w:rsidRPr="00F54FFE" w:rsidRDefault="00F54FFE" w:rsidP="00F54FFE">
      <w:pPr>
        <w:pStyle w:val="Textoindependiente"/>
      </w:pPr>
    </w:p>
    <w:p w:rsidR="00627724" w:rsidRDefault="00627724" w:rsidP="00627724">
      <w:pPr>
        <w:pStyle w:val="Ttulo3"/>
      </w:pPr>
      <w:bookmarkStart w:id="50" w:name="_Toc461010940"/>
      <w:r>
        <w:t>Mitigation Strategy</w:t>
      </w:r>
      <w:bookmarkEnd w:id="50"/>
    </w:p>
    <w:p w:rsidR="00F54FFE" w:rsidRPr="00F54FFE" w:rsidRDefault="00F54FFE" w:rsidP="00F54FFE"/>
    <w:p w:rsidR="00627724" w:rsidRDefault="00627724" w:rsidP="0072275F">
      <w:pPr>
        <w:pStyle w:val="InfoBlue"/>
      </w:pPr>
      <w:r>
        <w:t>Entregas semanales que evidencien el avance del proyecto y explicaciones al cliente de las fases de desarrollo para evitar el cambio de requisitos.</w:t>
      </w:r>
    </w:p>
    <w:p w:rsidR="00F54FFE" w:rsidRPr="00F54FFE" w:rsidRDefault="00F54FFE" w:rsidP="00F54FFE">
      <w:pPr>
        <w:pStyle w:val="Textoindependiente"/>
      </w:pPr>
    </w:p>
    <w:p w:rsidR="00627724" w:rsidRDefault="00627724" w:rsidP="00627724">
      <w:pPr>
        <w:pStyle w:val="Ttulo3"/>
      </w:pPr>
      <w:bookmarkStart w:id="51" w:name="_Toc461010941"/>
      <w:r>
        <w:t>Contingency Plan</w:t>
      </w:r>
      <w:bookmarkEnd w:id="51"/>
    </w:p>
    <w:p w:rsidR="00F54FFE" w:rsidRPr="00F54FFE" w:rsidRDefault="00F54FFE" w:rsidP="00F54FFE"/>
    <w:p w:rsidR="00AE3891" w:rsidRDefault="00627586" w:rsidP="0072275F">
      <w:pPr>
        <w:pStyle w:val="InfoBlue"/>
      </w:pPr>
      <w:r>
        <w:t>Hablar con el cliente para llegar a un acuerdo a la hora del cambio de requisitos.</w:t>
      </w:r>
    </w:p>
    <w:p w:rsidR="00AE3891" w:rsidRDefault="00AE3891" w:rsidP="0072275F">
      <w:pPr>
        <w:pStyle w:val="InfoBlue"/>
      </w:pPr>
      <w:r>
        <w:t xml:space="preserve">Acelerar tiempo de planeación y desarrollo para cumplir con las entregas. </w:t>
      </w:r>
    </w:p>
    <w:p w:rsidR="00AE3891" w:rsidRDefault="00AE3891" w:rsidP="0072275F">
      <w:pPr>
        <w:pStyle w:val="InfoBlue"/>
      </w:pPr>
      <w:r>
        <w:t>Replantear el kanban para alcanzar los tiempos ya establecidos.</w:t>
      </w:r>
    </w:p>
    <w:p w:rsidR="00AE3891" w:rsidRDefault="00AE3891" w:rsidP="00AE3891">
      <w:pPr>
        <w:pStyle w:val="Textoindependiente"/>
      </w:pPr>
    </w:p>
    <w:p w:rsidR="00F54FFE" w:rsidRDefault="00F54FFE" w:rsidP="00AE3891">
      <w:pPr>
        <w:pStyle w:val="Textoindependiente"/>
      </w:pPr>
    </w:p>
    <w:p w:rsidR="00F54FFE" w:rsidRDefault="00F54FFE" w:rsidP="00AE3891">
      <w:pPr>
        <w:pStyle w:val="Textoindependiente"/>
      </w:pPr>
    </w:p>
    <w:p w:rsidR="00F54FFE" w:rsidRDefault="00F54FFE" w:rsidP="00AE3891">
      <w:pPr>
        <w:pStyle w:val="Textoindependiente"/>
      </w:pPr>
    </w:p>
    <w:p w:rsidR="00F54FFE" w:rsidRDefault="00F54FFE" w:rsidP="00AE3891">
      <w:pPr>
        <w:pStyle w:val="Textoindependiente"/>
      </w:pPr>
    </w:p>
    <w:p w:rsidR="00AE3891" w:rsidRDefault="00EE593E" w:rsidP="00AE3891">
      <w:pPr>
        <w:pStyle w:val="Ttulo2"/>
      </w:pPr>
      <w:bookmarkStart w:id="52" w:name="_Toc461010942"/>
      <w:r>
        <w:lastRenderedPageBreak/>
        <w:t>Estimación de tiempos.</w:t>
      </w:r>
      <w:bookmarkEnd w:id="52"/>
    </w:p>
    <w:p w:rsidR="00EE593E" w:rsidRPr="00EE593E" w:rsidRDefault="00EE593E" w:rsidP="00EE593E"/>
    <w:p w:rsidR="00EE593E" w:rsidRDefault="00EE593E" w:rsidP="00EE593E">
      <w:pPr>
        <w:pStyle w:val="Ttulo3"/>
      </w:pPr>
      <w:bookmarkStart w:id="53" w:name="_Toc461010943"/>
      <w:r>
        <w:t>Risk Magnitude or Ranking</w:t>
      </w:r>
      <w:bookmarkEnd w:id="53"/>
    </w:p>
    <w:p w:rsidR="00F54FFE" w:rsidRPr="00F54FFE" w:rsidRDefault="00F54FFE" w:rsidP="00F54FFE"/>
    <w:p w:rsidR="00EE593E" w:rsidRDefault="00E663D3" w:rsidP="0072275F">
      <w:pPr>
        <w:pStyle w:val="InfoBlue"/>
      </w:pPr>
      <w:r>
        <w:t>Estimación de tiempos -  Riesgo tipo 4</w:t>
      </w:r>
      <w:r w:rsidR="00EE593E">
        <w:t>.</w:t>
      </w:r>
    </w:p>
    <w:p w:rsidR="00F54FFE" w:rsidRPr="00F54FFE" w:rsidRDefault="00F54FFE" w:rsidP="00F54FFE">
      <w:pPr>
        <w:pStyle w:val="Textoindependiente"/>
      </w:pPr>
    </w:p>
    <w:p w:rsidR="00E663D3" w:rsidRDefault="00E663D3" w:rsidP="00E663D3">
      <w:pPr>
        <w:pStyle w:val="Ttulo3"/>
      </w:pPr>
      <w:bookmarkStart w:id="54" w:name="_Toc461010944"/>
      <w:r>
        <w:t>Description</w:t>
      </w:r>
      <w:bookmarkEnd w:id="54"/>
    </w:p>
    <w:p w:rsidR="00F54FFE" w:rsidRPr="00F54FFE" w:rsidRDefault="00F54FFE" w:rsidP="00F54FFE"/>
    <w:p w:rsidR="00627724" w:rsidRDefault="00515FE9" w:rsidP="0072275F">
      <w:pPr>
        <w:pStyle w:val="InfoBlue"/>
      </w:pPr>
      <w:r>
        <w:t>En muchas ocasiones los proyectos tienen un tiempo de estimación mal estipulado, por esta razón se incumple con los tiempos de entrega al cliente y ocasionan conflictos en el desarrollo del proyecto.</w:t>
      </w:r>
    </w:p>
    <w:p w:rsidR="00F54FFE" w:rsidRPr="00F54FFE" w:rsidRDefault="00F54FFE" w:rsidP="00F54FFE">
      <w:pPr>
        <w:pStyle w:val="Textoindependiente"/>
      </w:pPr>
    </w:p>
    <w:p w:rsidR="00515FE9" w:rsidRDefault="00515FE9" w:rsidP="00515FE9">
      <w:pPr>
        <w:pStyle w:val="Ttulo3"/>
      </w:pPr>
      <w:bookmarkStart w:id="55" w:name="_Toc461010945"/>
      <w:r>
        <w:t>Impacts</w:t>
      </w:r>
      <w:bookmarkEnd w:id="55"/>
      <w:r>
        <w:tab/>
      </w:r>
    </w:p>
    <w:p w:rsidR="00F54FFE" w:rsidRPr="00F54FFE" w:rsidRDefault="00F54FFE" w:rsidP="00F54FFE"/>
    <w:p w:rsidR="00515FE9" w:rsidRDefault="00515FE9" w:rsidP="0072275F">
      <w:pPr>
        <w:pStyle w:val="InfoBlue"/>
      </w:pPr>
      <w:r>
        <w:t>Atrasos en tiempos de entrega.</w:t>
      </w:r>
    </w:p>
    <w:p w:rsidR="00515FE9" w:rsidRDefault="00515FE9" w:rsidP="0072275F">
      <w:pPr>
        <w:pStyle w:val="InfoBlue"/>
      </w:pPr>
      <w:r>
        <w:t xml:space="preserve">Incumplimiento en entregas al cliente. </w:t>
      </w:r>
    </w:p>
    <w:p w:rsidR="007F7E91" w:rsidRDefault="00F54FFE" w:rsidP="0072275F">
      <w:pPr>
        <w:pStyle w:val="InfoBlue"/>
      </w:pPr>
      <w:r>
        <w:t>Atrasos en el cumplimiento del K</w:t>
      </w:r>
      <w:r w:rsidR="00515FE9">
        <w:t>anban.</w:t>
      </w:r>
    </w:p>
    <w:p w:rsidR="007F7E91" w:rsidRDefault="007F7E91" w:rsidP="0072275F">
      <w:pPr>
        <w:pStyle w:val="InfoBlue"/>
      </w:pPr>
      <w:r>
        <w:t xml:space="preserve">Tiempos de fase de planeación incumplidas. </w:t>
      </w:r>
    </w:p>
    <w:p w:rsidR="009B3DD8" w:rsidRDefault="007F7E91" w:rsidP="0072275F">
      <w:pPr>
        <w:pStyle w:val="InfoBlue"/>
      </w:pPr>
      <w:r>
        <w:t xml:space="preserve">Tiempos de fase de </w:t>
      </w:r>
      <w:r w:rsidR="009B3DD8">
        <w:t>implementación incumplida</w:t>
      </w:r>
      <w:r>
        <w:t>.</w:t>
      </w:r>
    </w:p>
    <w:p w:rsidR="009B3DD8" w:rsidRDefault="009B3DD8" w:rsidP="0072275F">
      <w:pPr>
        <w:pStyle w:val="InfoBlue"/>
      </w:pPr>
      <w:r>
        <w:t xml:space="preserve">Incumplimiento en entregas semanales planeadas.  </w:t>
      </w:r>
    </w:p>
    <w:p w:rsidR="009B3DD8" w:rsidRDefault="009B3DD8" w:rsidP="0072275F">
      <w:pPr>
        <w:pStyle w:val="InfoBlue"/>
      </w:pPr>
      <w:r>
        <w:t xml:space="preserve">Incumplimiento en entrega final del prototipo. </w:t>
      </w:r>
    </w:p>
    <w:p w:rsidR="00F54FFE" w:rsidRPr="00F54FFE" w:rsidRDefault="00F54FFE" w:rsidP="00F54FFE">
      <w:pPr>
        <w:pStyle w:val="Textoindependiente"/>
      </w:pPr>
    </w:p>
    <w:p w:rsidR="0093766E" w:rsidRDefault="0093766E" w:rsidP="0093766E">
      <w:pPr>
        <w:pStyle w:val="Ttulo3"/>
      </w:pPr>
      <w:bookmarkStart w:id="56" w:name="_Toc461010946"/>
      <w:r>
        <w:t>Indicators</w:t>
      </w:r>
      <w:bookmarkEnd w:id="56"/>
    </w:p>
    <w:p w:rsidR="00F54FFE" w:rsidRPr="00F54FFE" w:rsidRDefault="00F54FFE" w:rsidP="00F54FFE"/>
    <w:p w:rsidR="0093766E" w:rsidRDefault="00F54FFE" w:rsidP="0072275F">
      <w:pPr>
        <w:pStyle w:val="InfoBlue"/>
      </w:pPr>
      <w:r>
        <w:t>El K</w:t>
      </w:r>
      <w:r w:rsidR="0093766E">
        <w:t>anban nos dará una idea de la planificación y cumplimiento de los tiempos del proyecto.</w:t>
      </w:r>
    </w:p>
    <w:p w:rsidR="00F54FFE" w:rsidRPr="00F54FFE" w:rsidRDefault="00F54FFE" w:rsidP="00F54FFE">
      <w:pPr>
        <w:pStyle w:val="Textoindependiente"/>
      </w:pPr>
    </w:p>
    <w:p w:rsidR="0093766E" w:rsidRDefault="0093766E" w:rsidP="0093766E">
      <w:pPr>
        <w:pStyle w:val="Ttulo3"/>
      </w:pPr>
      <w:bookmarkStart w:id="57" w:name="_Toc461010947"/>
      <w:r>
        <w:t>Mitigation Strategy</w:t>
      </w:r>
      <w:bookmarkEnd w:id="57"/>
    </w:p>
    <w:p w:rsidR="00F54FFE" w:rsidRPr="00F54FFE" w:rsidRDefault="00F54FFE" w:rsidP="00F54FFE"/>
    <w:p w:rsidR="00CE2A2C" w:rsidRDefault="00CE2A2C" w:rsidP="0072275F">
      <w:pPr>
        <w:pStyle w:val="InfoBlue"/>
      </w:pPr>
      <w:r>
        <w:t>Reuniones constantes para una buena planificación del proyecto y acuerdo de tiempos para el cumplimiento de las fases del proyecto.</w:t>
      </w:r>
    </w:p>
    <w:p w:rsidR="00F54FFE" w:rsidRPr="00F54FFE" w:rsidRDefault="00F54FFE" w:rsidP="00F54FFE">
      <w:pPr>
        <w:pStyle w:val="Textoindependiente"/>
      </w:pPr>
    </w:p>
    <w:p w:rsidR="004A7077" w:rsidRDefault="004A7077" w:rsidP="004A7077">
      <w:pPr>
        <w:pStyle w:val="Ttulo3"/>
      </w:pPr>
      <w:bookmarkStart w:id="58" w:name="_Toc461010948"/>
      <w:r>
        <w:t>Contingency Plan</w:t>
      </w:r>
      <w:bookmarkEnd w:id="58"/>
    </w:p>
    <w:p w:rsidR="004D2A6B" w:rsidRPr="004D2A6B" w:rsidRDefault="004D2A6B" w:rsidP="004D2A6B"/>
    <w:p w:rsidR="00386950" w:rsidRDefault="004D2A6B" w:rsidP="0072275F">
      <w:pPr>
        <w:pStyle w:val="InfoBlue"/>
      </w:pPr>
      <w:r>
        <w:t>El K</w:t>
      </w:r>
      <w:r w:rsidR="00386950">
        <w:t>anban nos dará una idea de la planificación y cumplimiento de los tiempos del proyecto.</w:t>
      </w:r>
    </w:p>
    <w:p w:rsidR="00F46376" w:rsidRDefault="00F46376" w:rsidP="00F46376">
      <w:pPr>
        <w:pStyle w:val="Textoindependiente"/>
      </w:pPr>
    </w:p>
    <w:p w:rsidR="00F46376" w:rsidRDefault="00F46376" w:rsidP="00F46376">
      <w:pPr>
        <w:pStyle w:val="Textoindependiente"/>
      </w:pPr>
    </w:p>
    <w:p w:rsidR="00F46376" w:rsidRDefault="00F46376" w:rsidP="00F46376">
      <w:pPr>
        <w:pStyle w:val="Textoindependiente"/>
      </w:pPr>
    </w:p>
    <w:p w:rsidR="00F46376" w:rsidRDefault="00F46376" w:rsidP="00F46376">
      <w:pPr>
        <w:pStyle w:val="Textoindependiente"/>
      </w:pPr>
    </w:p>
    <w:p w:rsidR="00F46376" w:rsidRDefault="00F46376" w:rsidP="00F46376">
      <w:pPr>
        <w:pStyle w:val="Textoindependiente"/>
      </w:pPr>
    </w:p>
    <w:p w:rsidR="00F46376" w:rsidRDefault="00F46376" w:rsidP="00F46376">
      <w:pPr>
        <w:pStyle w:val="Textoindependiente"/>
      </w:pPr>
    </w:p>
    <w:p w:rsidR="00F46376" w:rsidRDefault="00F46376" w:rsidP="00F46376">
      <w:pPr>
        <w:pStyle w:val="Ttulo2"/>
      </w:pPr>
      <w:r>
        <w:lastRenderedPageBreak/>
        <w:t>Desconocimiento en herramientas y tecnología.</w:t>
      </w:r>
    </w:p>
    <w:p w:rsidR="00F46376" w:rsidRPr="00F46376" w:rsidRDefault="00F46376" w:rsidP="00F46376"/>
    <w:p w:rsidR="00F46376" w:rsidRDefault="00F46376" w:rsidP="00F46376">
      <w:pPr>
        <w:pStyle w:val="Ttulo3"/>
      </w:pPr>
      <w:r>
        <w:t>Risk Magnitude or Ranking</w:t>
      </w:r>
    </w:p>
    <w:p w:rsidR="00F46376" w:rsidRPr="00F46376" w:rsidRDefault="00F46376" w:rsidP="00F46376"/>
    <w:p w:rsidR="00F46376" w:rsidRPr="00F46376" w:rsidRDefault="00F46376" w:rsidP="00F46376">
      <w:pPr>
        <w:ind w:left="720"/>
      </w:pPr>
      <w:r w:rsidRPr="00F46376">
        <w:t>Desconocimiento en herramientas y tecnología – Riesgo tipo 3</w:t>
      </w:r>
    </w:p>
    <w:p w:rsidR="00F46376" w:rsidRDefault="00F46376" w:rsidP="00F46376">
      <w:pPr>
        <w:rPr>
          <w:i/>
        </w:rPr>
      </w:pPr>
    </w:p>
    <w:p w:rsidR="00F46376" w:rsidRDefault="00F46376" w:rsidP="00F46376">
      <w:pPr>
        <w:pStyle w:val="Ttulo3"/>
      </w:pPr>
      <w:r>
        <w:t>Description</w:t>
      </w:r>
    </w:p>
    <w:p w:rsidR="00F46376" w:rsidRPr="00F46376" w:rsidRDefault="00F46376" w:rsidP="00F46376"/>
    <w:p w:rsidR="00F46376" w:rsidRDefault="00F46376" w:rsidP="00F46376">
      <w:pPr>
        <w:ind w:left="720"/>
        <w:jc w:val="both"/>
        <w:rPr>
          <w:i/>
        </w:rPr>
      </w:pPr>
      <w:r w:rsidRPr="00F46376">
        <w:t>Los proyectos piden una tecnología en particular dependiendo de la necesidad del cliente, por eso es necesario conocer la tecnología  y las herramientas que se van a utilizar a lo largo del desarrollo</w:t>
      </w:r>
      <w:r>
        <w:rPr>
          <w:i/>
        </w:rPr>
        <w:t>.</w:t>
      </w:r>
    </w:p>
    <w:p w:rsidR="00F46376" w:rsidRDefault="00F46376" w:rsidP="00F46376">
      <w:pPr>
        <w:ind w:left="720"/>
        <w:rPr>
          <w:i/>
        </w:rPr>
      </w:pPr>
    </w:p>
    <w:p w:rsidR="00F46376" w:rsidRDefault="00F46376" w:rsidP="00F46376">
      <w:pPr>
        <w:pStyle w:val="Ttulo3"/>
      </w:pPr>
      <w:r>
        <w:t>Impacts</w:t>
      </w:r>
      <w:r>
        <w:tab/>
      </w:r>
    </w:p>
    <w:p w:rsidR="00F46376" w:rsidRPr="00F46376" w:rsidRDefault="00F46376" w:rsidP="00F46376"/>
    <w:p w:rsidR="00F46376" w:rsidRDefault="00F46376" w:rsidP="00F46376">
      <w:pPr>
        <w:pStyle w:val="InfoBlue"/>
      </w:pPr>
      <w:r>
        <w:t>Atrasos en tiempos de entrega.</w:t>
      </w:r>
    </w:p>
    <w:p w:rsidR="00F46376" w:rsidRDefault="00F46376" w:rsidP="00F46376">
      <w:pPr>
        <w:pStyle w:val="InfoBlue"/>
      </w:pPr>
      <w:r>
        <w:t xml:space="preserve">Incumplimiento en entregas al cliente. </w:t>
      </w:r>
    </w:p>
    <w:p w:rsidR="00F46376" w:rsidRDefault="00F46376" w:rsidP="00F46376">
      <w:pPr>
        <w:pStyle w:val="InfoBlue"/>
      </w:pPr>
      <w:r>
        <w:t xml:space="preserve">Atrasos en el cumplimiento del Kanban. </w:t>
      </w:r>
    </w:p>
    <w:p w:rsidR="00F46376" w:rsidRDefault="00F46376" w:rsidP="00F46376">
      <w:pPr>
        <w:pStyle w:val="InfoBlue"/>
      </w:pPr>
      <w:r>
        <w:t xml:space="preserve">Tiempos de fase de implementación incumplida. </w:t>
      </w:r>
    </w:p>
    <w:p w:rsidR="00F46376" w:rsidRDefault="00F46376" w:rsidP="00F46376">
      <w:pPr>
        <w:pStyle w:val="InfoBlue"/>
      </w:pPr>
      <w:r>
        <w:t xml:space="preserve">Incumplimiento en entregas semanales planeadas.  </w:t>
      </w:r>
    </w:p>
    <w:p w:rsidR="00F46376" w:rsidRDefault="00F46376" w:rsidP="00F46376">
      <w:pPr>
        <w:ind w:left="720"/>
        <w:rPr>
          <w:i/>
        </w:rPr>
      </w:pPr>
    </w:p>
    <w:p w:rsidR="00F46376" w:rsidRDefault="00F46376" w:rsidP="00F46376">
      <w:pPr>
        <w:pStyle w:val="Ttulo3"/>
      </w:pPr>
      <w:r>
        <w:t>Indicators</w:t>
      </w:r>
    </w:p>
    <w:p w:rsidR="00F46376" w:rsidRPr="00F46376" w:rsidRDefault="00F46376" w:rsidP="00F46376"/>
    <w:p w:rsidR="00F46376" w:rsidRPr="00F46376" w:rsidRDefault="00F46376" w:rsidP="00F46376">
      <w:pPr>
        <w:ind w:left="720"/>
      </w:pPr>
      <w:r w:rsidRPr="00F46376">
        <w:t>Se debe hacer una prueba a los integrantes de trabajo con el fin de detectar las falencias que se tienen con respecto a las herramientas y tecnología utilizada para el desarrollo.</w:t>
      </w:r>
    </w:p>
    <w:p w:rsidR="00F46376" w:rsidRDefault="00F46376" w:rsidP="00F46376">
      <w:pPr>
        <w:ind w:left="720"/>
        <w:rPr>
          <w:i/>
        </w:rPr>
      </w:pPr>
    </w:p>
    <w:p w:rsidR="00F46376" w:rsidRDefault="00F46376" w:rsidP="00F46376">
      <w:pPr>
        <w:pStyle w:val="Ttulo3"/>
      </w:pPr>
      <w:r>
        <w:t>Mitigation Strategy</w:t>
      </w:r>
    </w:p>
    <w:p w:rsidR="00F46376" w:rsidRPr="00F46376" w:rsidRDefault="00F46376" w:rsidP="00F46376"/>
    <w:p w:rsidR="00F46376" w:rsidRPr="00F46376" w:rsidRDefault="00F46376" w:rsidP="00F46376">
      <w:pPr>
        <w:ind w:left="720"/>
      </w:pPr>
      <w:r w:rsidRPr="00F46376">
        <w:t>Se deben hacer pruebas diarias del uso de las herramientas y tecnología que se va a utilizar, hasta que se tenga un dominio de estos.</w:t>
      </w:r>
    </w:p>
    <w:p w:rsidR="00F46376" w:rsidRDefault="00F46376" w:rsidP="00F46376">
      <w:pPr>
        <w:ind w:left="720"/>
        <w:rPr>
          <w:i/>
        </w:rPr>
      </w:pPr>
    </w:p>
    <w:p w:rsidR="00F46376" w:rsidRDefault="00F46376" w:rsidP="00F46376">
      <w:pPr>
        <w:pStyle w:val="Ttulo3"/>
      </w:pPr>
      <w:r>
        <w:t>Contingency Plan</w:t>
      </w:r>
    </w:p>
    <w:p w:rsidR="00F46376" w:rsidRPr="00F46376" w:rsidRDefault="00F46376" w:rsidP="00F46376"/>
    <w:p w:rsidR="00F46376" w:rsidRPr="00F46376" w:rsidRDefault="00F46376" w:rsidP="00F46376">
      <w:pPr>
        <w:ind w:left="720"/>
      </w:pPr>
      <w:r w:rsidRPr="00F46376">
        <w:t xml:space="preserve">En caso de tener falencias con las herramientas y tecnología con la que se va a trabajar para el desarrollo e implementación del proyecto, se debe trabajar diariamente 2 horas en entrenamiento de </w:t>
      </w:r>
      <w:r>
        <w:t>é</w:t>
      </w:r>
      <w:r w:rsidRPr="00F46376">
        <w:t>sta.</w:t>
      </w:r>
    </w:p>
    <w:p w:rsidR="00F46376" w:rsidRPr="00F46376" w:rsidRDefault="00F46376" w:rsidP="00F46376">
      <w:pPr>
        <w:pStyle w:val="Textoindependiente"/>
      </w:pPr>
    </w:p>
    <w:sectPr w:rsidR="00F46376" w:rsidRPr="00F46376" w:rsidSect="00AB40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080" w:rsidRDefault="00604080">
      <w:pPr>
        <w:spacing w:line="240" w:lineRule="auto"/>
      </w:pPr>
      <w:r>
        <w:separator/>
      </w:r>
    </w:p>
  </w:endnote>
  <w:endnote w:type="continuationSeparator" w:id="1">
    <w:p w:rsidR="00604080" w:rsidRDefault="00604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FFE" w:rsidRDefault="000D09F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FF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FF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FFE" w:rsidRDefault="00F54FFE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54F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4FFE" w:rsidRDefault="00F54FF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4FFE" w:rsidRDefault="00F54FFE" w:rsidP="005A3412">
          <w:pPr>
            <w:jc w:val="center"/>
          </w:pPr>
          <w:r>
            <w:sym w:font="Symbol" w:char="F0D3"/>
          </w:r>
          <w:r>
            <w:t>Universidad del Quindío</w:t>
          </w:r>
          <w:fldSimple w:instr=" DOCPROPERTY &quot;Company&quot;  \* MERGEFORMAT "/>
          <w:r>
            <w:t xml:space="preserve">, </w:t>
          </w:r>
          <w:fldSimple w:instr=" DATE \@ &quot;yyyy&quot; ">
            <w:r w:rsidR="0020676B">
              <w:rPr>
                <w:noProof/>
              </w:rPr>
              <w:t>2016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4FFE" w:rsidRDefault="00F54FFE">
          <w:pPr>
            <w:jc w:val="right"/>
          </w:pPr>
          <w:r>
            <w:t xml:space="preserve">Page </w:t>
          </w:r>
          <w:r w:rsidR="000D09F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D09F2">
            <w:rPr>
              <w:rStyle w:val="Nmerodepgina"/>
            </w:rPr>
            <w:fldChar w:fldCharType="separate"/>
          </w:r>
          <w:r w:rsidR="0020676B">
            <w:rPr>
              <w:rStyle w:val="Nmerodepgina"/>
              <w:noProof/>
            </w:rPr>
            <w:t>2</w:t>
          </w:r>
          <w:r w:rsidR="000D09F2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20676B" w:rsidRPr="0020676B">
              <w:rPr>
                <w:rStyle w:val="Nmerodepgina"/>
                <w:noProof/>
              </w:rPr>
              <w:t>9</w:t>
            </w:r>
          </w:fldSimple>
        </w:p>
      </w:tc>
    </w:tr>
  </w:tbl>
  <w:p w:rsidR="00F54FFE" w:rsidRDefault="00F54FF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FFE" w:rsidRDefault="00F54FF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080" w:rsidRDefault="00604080">
      <w:pPr>
        <w:spacing w:line="240" w:lineRule="auto"/>
      </w:pPr>
      <w:r>
        <w:separator/>
      </w:r>
    </w:p>
  </w:footnote>
  <w:footnote w:type="continuationSeparator" w:id="1">
    <w:p w:rsidR="00604080" w:rsidRDefault="006040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FFE" w:rsidRDefault="00F54FFE">
    <w:pPr>
      <w:rPr>
        <w:sz w:val="24"/>
      </w:rPr>
    </w:pPr>
  </w:p>
  <w:p w:rsidR="00F54FFE" w:rsidRDefault="00F54FFE">
    <w:pPr>
      <w:pBdr>
        <w:top w:val="single" w:sz="6" w:space="1" w:color="auto"/>
      </w:pBdr>
      <w:rPr>
        <w:sz w:val="24"/>
      </w:rPr>
    </w:pPr>
  </w:p>
  <w:p w:rsidR="00F54FFE" w:rsidRDefault="00F54FF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HC Responsable</w:t>
    </w:r>
  </w:p>
  <w:p w:rsidR="00F54FFE" w:rsidRDefault="00F54FFE">
    <w:pPr>
      <w:pBdr>
        <w:bottom w:val="single" w:sz="6" w:space="1" w:color="auto"/>
      </w:pBdr>
      <w:jc w:val="right"/>
      <w:rPr>
        <w:sz w:val="24"/>
      </w:rPr>
    </w:pPr>
  </w:p>
  <w:p w:rsidR="00F54FFE" w:rsidRDefault="00F54FF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54FFE">
      <w:tc>
        <w:tcPr>
          <w:tcW w:w="6379" w:type="dxa"/>
        </w:tcPr>
        <w:p w:rsidR="00F54FFE" w:rsidRDefault="00F54FFE" w:rsidP="00CC2616">
          <w:r>
            <w:t>HC Responsable</w:t>
          </w:r>
        </w:p>
      </w:tc>
      <w:tc>
        <w:tcPr>
          <w:tcW w:w="3179" w:type="dxa"/>
        </w:tcPr>
        <w:p w:rsidR="00F54FFE" w:rsidRDefault="00F54FF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54FFE">
      <w:tc>
        <w:tcPr>
          <w:tcW w:w="6379" w:type="dxa"/>
        </w:tcPr>
        <w:p w:rsidR="00F54FFE" w:rsidRDefault="000D09F2">
          <w:fldSimple w:instr=" TITLE  \* MERGEFORMAT ">
            <w:r w:rsidR="00F54FFE">
              <w:t>Risk List</w:t>
            </w:r>
          </w:fldSimple>
        </w:p>
      </w:tc>
      <w:tc>
        <w:tcPr>
          <w:tcW w:w="3179" w:type="dxa"/>
        </w:tcPr>
        <w:p w:rsidR="00F54FFE" w:rsidRDefault="00F54FFE" w:rsidP="00CC2616">
          <w:r>
            <w:t xml:space="preserve">  Date:  07/09/2016</w:t>
          </w:r>
        </w:p>
      </w:tc>
    </w:tr>
    <w:tr w:rsidR="00F54FFE">
      <w:tc>
        <w:tcPr>
          <w:tcW w:w="9558" w:type="dxa"/>
          <w:gridSpan w:val="2"/>
        </w:tcPr>
        <w:p w:rsidR="00F54FFE" w:rsidRDefault="00F54FFE"/>
      </w:tc>
    </w:tr>
  </w:tbl>
  <w:p w:rsidR="00F54FFE" w:rsidRDefault="00F54FF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FFE" w:rsidRDefault="00F54FF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5A3FDC"/>
    <w:multiLevelType w:val="hybridMultilevel"/>
    <w:tmpl w:val="483ED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65AD"/>
    <w:rsid w:val="0002213F"/>
    <w:rsid w:val="000B54AC"/>
    <w:rsid w:val="000C4206"/>
    <w:rsid w:val="000D09F2"/>
    <w:rsid w:val="000D2867"/>
    <w:rsid w:val="0010278A"/>
    <w:rsid w:val="00123509"/>
    <w:rsid w:val="00173D35"/>
    <w:rsid w:val="001D585E"/>
    <w:rsid w:val="001D7FCA"/>
    <w:rsid w:val="0020676B"/>
    <w:rsid w:val="00207C3B"/>
    <w:rsid w:val="00253EDB"/>
    <w:rsid w:val="00282917"/>
    <w:rsid w:val="0029279C"/>
    <w:rsid w:val="002B26E8"/>
    <w:rsid w:val="0034462C"/>
    <w:rsid w:val="0034519B"/>
    <w:rsid w:val="00386950"/>
    <w:rsid w:val="003E3788"/>
    <w:rsid w:val="00457414"/>
    <w:rsid w:val="0047414C"/>
    <w:rsid w:val="004A7077"/>
    <w:rsid w:val="004B5CB6"/>
    <w:rsid w:val="004B65AD"/>
    <w:rsid w:val="004D2A6B"/>
    <w:rsid w:val="004D2E46"/>
    <w:rsid w:val="00515FE9"/>
    <w:rsid w:val="0059729E"/>
    <w:rsid w:val="005A3412"/>
    <w:rsid w:val="005A7356"/>
    <w:rsid w:val="00604080"/>
    <w:rsid w:val="00627586"/>
    <w:rsid w:val="00627724"/>
    <w:rsid w:val="00651E5A"/>
    <w:rsid w:val="0065331F"/>
    <w:rsid w:val="0072275F"/>
    <w:rsid w:val="00723CFE"/>
    <w:rsid w:val="007557A9"/>
    <w:rsid w:val="007633A2"/>
    <w:rsid w:val="007675EF"/>
    <w:rsid w:val="00782F7B"/>
    <w:rsid w:val="007B1069"/>
    <w:rsid w:val="007B12B4"/>
    <w:rsid w:val="007F34D4"/>
    <w:rsid w:val="007F7E91"/>
    <w:rsid w:val="00800A22"/>
    <w:rsid w:val="008315C0"/>
    <w:rsid w:val="008421EF"/>
    <w:rsid w:val="00863147"/>
    <w:rsid w:val="00866522"/>
    <w:rsid w:val="008B3ECB"/>
    <w:rsid w:val="00935956"/>
    <w:rsid w:val="0093766E"/>
    <w:rsid w:val="00983344"/>
    <w:rsid w:val="009964AB"/>
    <w:rsid w:val="009A6652"/>
    <w:rsid w:val="009B2D12"/>
    <w:rsid w:val="009B3DD8"/>
    <w:rsid w:val="009E5950"/>
    <w:rsid w:val="00A018E7"/>
    <w:rsid w:val="00A0501B"/>
    <w:rsid w:val="00A9351F"/>
    <w:rsid w:val="00AB4008"/>
    <w:rsid w:val="00AB6E96"/>
    <w:rsid w:val="00AB7D52"/>
    <w:rsid w:val="00AE23D1"/>
    <w:rsid w:val="00AE3891"/>
    <w:rsid w:val="00B564F0"/>
    <w:rsid w:val="00B649EF"/>
    <w:rsid w:val="00B91A54"/>
    <w:rsid w:val="00B924DC"/>
    <w:rsid w:val="00BC4672"/>
    <w:rsid w:val="00BF0976"/>
    <w:rsid w:val="00C133A1"/>
    <w:rsid w:val="00C15046"/>
    <w:rsid w:val="00C67F28"/>
    <w:rsid w:val="00CC2616"/>
    <w:rsid w:val="00CD104B"/>
    <w:rsid w:val="00CE16F9"/>
    <w:rsid w:val="00CE2A2C"/>
    <w:rsid w:val="00DD6999"/>
    <w:rsid w:val="00DE76DD"/>
    <w:rsid w:val="00E60128"/>
    <w:rsid w:val="00E663D3"/>
    <w:rsid w:val="00E73C6F"/>
    <w:rsid w:val="00E95D01"/>
    <w:rsid w:val="00EB0893"/>
    <w:rsid w:val="00EE593E"/>
    <w:rsid w:val="00EF5F78"/>
    <w:rsid w:val="00F20F1B"/>
    <w:rsid w:val="00F46376"/>
    <w:rsid w:val="00F54FFE"/>
    <w:rsid w:val="00FE6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00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AB400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400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400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B400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B400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B400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B400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B400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B400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B400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B400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B400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AB4008"/>
    <w:pPr>
      <w:ind w:left="900" w:hanging="900"/>
    </w:pPr>
  </w:style>
  <w:style w:type="paragraph" w:styleId="TDC1">
    <w:name w:val="toc 1"/>
    <w:basedOn w:val="Normal"/>
    <w:next w:val="Normal"/>
    <w:uiPriority w:val="39"/>
    <w:rsid w:val="00AB400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B400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AB400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rsid w:val="00AB400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AB400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AB4008"/>
  </w:style>
  <w:style w:type="paragraph" w:customStyle="1" w:styleId="Bullet1">
    <w:name w:val="Bullet1"/>
    <w:basedOn w:val="Normal"/>
    <w:rsid w:val="00AB4008"/>
    <w:pPr>
      <w:ind w:left="720" w:hanging="432"/>
    </w:pPr>
  </w:style>
  <w:style w:type="paragraph" w:customStyle="1" w:styleId="Bullet2">
    <w:name w:val="Bullet2"/>
    <w:basedOn w:val="Normal"/>
    <w:rsid w:val="00AB400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B4008"/>
    <w:pPr>
      <w:keepLines/>
      <w:spacing w:after="120"/>
    </w:pPr>
  </w:style>
  <w:style w:type="paragraph" w:styleId="Textoindependiente">
    <w:name w:val="Body Text"/>
    <w:basedOn w:val="Normal"/>
    <w:semiHidden/>
    <w:rsid w:val="00AB400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AB400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AB4008"/>
    <w:rPr>
      <w:sz w:val="20"/>
      <w:vertAlign w:val="superscript"/>
    </w:rPr>
  </w:style>
  <w:style w:type="paragraph" w:styleId="Textonotapie">
    <w:name w:val="footnote text"/>
    <w:basedOn w:val="Normal"/>
    <w:semiHidden/>
    <w:rsid w:val="00AB400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B400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B400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B400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B400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AB4008"/>
    <w:pPr>
      <w:ind w:left="600"/>
    </w:pPr>
  </w:style>
  <w:style w:type="paragraph" w:styleId="TDC5">
    <w:name w:val="toc 5"/>
    <w:basedOn w:val="Normal"/>
    <w:next w:val="Normal"/>
    <w:autoRedefine/>
    <w:semiHidden/>
    <w:rsid w:val="00AB4008"/>
    <w:pPr>
      <w:ind w:left="800"/>
    </w:pPr>
  </w:style>
  <w:style w:type="paragraph" w:styleId="TDC6">
    <w:name w:val="toc 6"/>
    <w:basedOn w:val="Normal"/>
    <w:next w:val="Normal"/>
    <w:autoRedefine/>
    <w:semiHidden/>
    <w:rsid w:val="00AB4008"/>
    <w:pPr>
      <w:ind w:left="1000"/>
    </w:pPr>
  </w:style>
  <w:style w:type="paragraph" w:styleId="TDC7">
    <w:name w:val="toc 7"/>
    <w:basedOn w:val="Normal"/>
    <w:next w:val="Normal"/>
    <w:autoRedefine/>
    <w:semiHidden/>
    <w:rsid w:val="00AB4008"/>
    <w:pPr>
      <w:ind w:left="1200"/>
    </w:pPr>
  </w:style>
  <w:style w:type="paragraph" w:styleId="TDC8">
    <w:name w:val="toc 8"/>
    <w:basedOn w:val="Normal"/>
    <w:next w:val="Normal"/>
    <w:autoRedefine/>
    <w:semiHidden/>
    <w:rsid w:val="00AB4008"/>
    <w:pPr>
      <w:ind w:left="1400"/>
    </w:pPr>
  </w:style>
  <w:style w:type="paragraph" w:styleId="TDC9">
    <w:name w:val="toc 9"/>
    <w:basedOn w:val="Normal"/>
    <w:next w:val="Normal"/>
    <w:autoRedefine/>
    <w:semiHidden/>
    <w:rsid w:val="00AB4008"/>
    <w:pPr>
      <w:ind w:left="1600"/>
    </w:pPr>
  </w:style>
  <w:style w:type="paragraph" w:styleId="Textoindependiente2">
    <w:name w:val="Body Text 2"/>
    <w:basedOn w:val="Normal"/>
    <w:semiHidden/>
    <w:rsid w:val="00AB4008"/>
    <w:rPr>
      <w:i/>
      <w:color w:val="0000FF"/>
    </w:rPr>
  </w:style>
  <w:style w:type="paragraph" w:styleId="Sangradetextonormal">
    <w:name w:val="Body Text Indent"/>
    <w:basedOn w:val="Normal"/>
    <w:semiHidden/>
    <w:rsid w:val="00AB400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B400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B400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2275F"/>
    <w:pPr>
      <w:spacing w:after="120"/>
      <w:ind w:left="720"/>
      <w:jc w:val="both"/>
    </w:pPr>
    <w:rPr>
      <w:color w:val="000000" w:themeColor="text1"/>
    </w:rPr>
  </w:style>
  <w:style w:type="character" w:styleId="Hipervnculo">
    <w:name w:val="Hyperlink"/>
    <w:basedOn w:val="Fuentedeprrafopredeter"/>
    <w:uiPriority w:val="99"/>
    <w:rsid w:val="00AB400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5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5AD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FE6BF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rsid w:val="00F46376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F46376"/>
    <w:rPr>
      <w:rFonts w:ascii="Arial" w:hAnsi="Arial"/>
      <w:i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Q\Semestres\Semestre%2011\Ingenieria%20de%20software%203\Seguimiento\ingswiiiplantillasvisinriesgosywbs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397CD-248E-4C80-80E9-A9F6CBD2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rup_rsklst</Template>
  <TotalTime>24</TotalTime>
  <Pages>9</Pages>
  <Words>1392</Words>
  <Characters>7660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USUARIO WINDOWS</dc:creator>
  <cp:lastModifiedBy>Sebastian Lopera</cp:lastModifiedBy>
  <cp:revision>5</cp:revision>
  <cp:lastPrinted>2015-08-16T01:01:00Z</cp:lastPrinted>
  <dcterms:created xsi:type="dcterms:W3CDTF">2016-09-07T08:24:00Z</dcterms:created>
  <dcterms:modified xsi:type="dcterms:W3CDTF">2016-09-07T19:32:00Z</dcterms:modified>
</cp:coreProperties>
</file>